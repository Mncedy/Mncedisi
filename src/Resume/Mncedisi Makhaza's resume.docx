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331385" w14:paraId="3F23D482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6EA1479F" w14:textId="77777777" w:rsidR="007A0F44" w:rsidRPr="00331385" w:rsidRDefault="004F1782" w:rsidP="00174A87">
            <w:pPr>
              <w:pStyle w:val="Title"/>
              <w:rPr>
                <w:rFonts w:ascii="Times New Roman" w:hAnsi="Times New Roman" w:cs="Times New Roman"/>
              </w:rPr>
            </w:pPr>
            <w:r w:rsidRPr="00331385">
              <w:rPr>
                <w:rFonts w:ascii="Times New Roman" w:hAnsi="Times New Roman" w:cs="Times New Roman"/>
              </w:rPr>
              <w:t>Mncedisi</w:t>
            </w:r>
          </w:p>
          <w:p w14:paraId="3C458AA9" w14:textId="77777777" w:rsidR="007A0F44" w:rsidRPr="00565B06" w:rsidRDefault="004F1782" w:rsidP="00174A87">
            <w:pPr>
              <w:pStyle w:val="Subtitle"/>
            </w:pPr>
            <w:r w:rsidRPr="00331385">
              <w:rPr>
                <w:rFonts w:ascii="Times New Roman" w:hAnsi="Times New Roman" w:cs="Times New Roman"/>
              </w:rPr>
              <w:t>makhaza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52E53E73" w14:textId="77777777" w:rsidR="007A0F44" w:rsidRPr="00331385" w:rsidRDefault="00E52048" w:rsidP="00174A87">
            <w:pPr>
              <w:pStyle w:val="ContactInfo"/>
              <w:rPr>
                <w:sz w:val="24"/>
                <w:szCs w:val="24"/>
              </w:rPr>
            </w:pPr>
            <w:sdt>
              <w:sdtPr>
                <w:rPr>
                  <w:color w:val="auto"/>
                  <w:sz w:val="24"/>
                  <w:szCs w:val="24"/>
                </w:rPr>
                <w:alias w:val="Enter address:"/>
                <w:tag w:val="Enter address:"/>
                <w:id w:val="-989020281"/>
                <w:placeholder>
                  <w:docPart w:val="2B06EB4905854646ACCECC11B358A679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342D5" w:rsidRPr="00331385">
                  <w:rPr>
                    <w:color w:val="auto"/>
                    <w:sz w:val="24"/>
                    <w:szCs w:val="24"/>
                  </w:rPr>
                  <w:t>212 Sphiwe Zuma, Glenmore</w:t>
                </w:r>
              </w:sdtContent>
            </w:sdt>
            <w:r w:rsidR="007A0F44" w:rsidRPr="00331385">
              <w:rPr>
                <w:sz w:val="24"/>
                <w:szCs w:val="24"/>
              </w:rPr>
              <w:t xml:space="preserve">  </w:t>
            </w:r>
            <w:r w:rsidR="007A0F44" w:rsidRPr="0033138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5BADC182" wp14:editId="33E59043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A8A67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3F999F70" w14:textId="77777777" w:rsidR="007A0F44" w:rsidRPr="00331385" w:rsidRDefault="00E52048" w:rsidP="00174A87">
            <w:pPr>
              <w:pStyle w:val="ContactInf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Enter phone:"/>
                <w:tag w:val="Enter phone:"/>
                <w:id w:val="381135673"/>
                <w:placeholder>
                  <w:docPart w:val="B111BB8752094CD2B13BE62C7DF745E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F1782" w:rsidRPr="00331385">
                  <w:rPr>
                    <w:sz w:val="24"/>
                    <w:szCs w:val="24"/>
                  </w:rPr>
                  <w:t>(+27) 76 245 2771</w:t>
                </w:r>
              </w:sdtContent>
            </w:sdt>
            <w:r w:rsidR="007A0F44" w:rsidRPr="00331385">
              <w:rPr>
                <w:sz w:val="24"/>
                <w:szCs w:val="24"/>
              </w:rPr>
              <w:t xml:space="preserve">  </w:t>
            </w:r>
            <w:r w:rsidR="007A0F44" w:rsidRPr="0033138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8DC33BC" wp14:editId="02B95B2A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8C11F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0386677B" w14:textId="77777777" w:rsidR="007A0F44" w:rsidRPr="00331385" w:rsidRDefault="00E52048" w:rsidP="00174A87">
            <w:pPr>
              <w:pStyle w:val="ContactInf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Enter email:"/>
                <w:tag w:val="Enter email:"/>
                <w:id w:val="479813182"/>
                <w:placeholder>
                  <w:docPart w:val="6CAD9EC043774188AC9410B24F96CC2B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F1782" w:rsidRPr="00331385">
                  <w:rPr>
                    <w:sz w:val="24"/>
                    <w:szCs w:val="24"/>
                  </w:rPr>
                  <w:t>Mncedimc@gmail.com</w:t>
                </w:r>
              </w:sdtContent>
            </w:sdt>
            <w:r w:rsidR="007A0F44" w:rsidRPr="00331385">
              <w:rPr>
                <w:sz w:val="24"/>
                <w:szCs w:val="24"/>
              </w:rPr>
              <w:t xml:space="preserve">  </w:t>
            </w:r>
            <w:r w:rsidR="007A0F44" w:rsidRPr="0033138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BEAFFA6" wp14:editId="215E4F49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5DB517B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63C7A5A" w14:textId="77777777" w:rsidR="007A0F44" w:rsidRPr="00331385" w:rsidRDefault="00E52048" w:rsidP="00174A87">
            <w:pPr>
              <w:pStyle w:val="ContactInfo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Enter LinkedIn profile:"/>
                <w:tag w:val="Enter LinkedIn profile:"/>
                <w:id w:val="-1253892234"/>
                <w:placeholder>
                  <w:docPart w:val="1BD17E04B1F14C0D9571C4C7FC9E51BA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C342D5" w:rsidRPr="00331385">
                  <w:rPr>
                    <w:sz w:val="24"/>
                    <w:szCs w:val="24"/>
                  </w:rPr>
                  <w:t>linkedin.com/in/mncedisi-makhaza-719530b4</w:t>
                </w:r>
              </w:sdtContent>
            </w:sdt>
            <w:r w:rsidR="007A0F44" w:rsidRPr="00331385">
              <w:rPr>
                <w:sz w:val="24"/>
                <w:szCs w:val="24"/>
              </w:rPr>
              <w:t xml:space="preserve">  </w:t>
            </w:r>
            <w:r w:rsidR="007A0F44" w:rsidRPr="0033138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A14750B" wp14:editId="3DDAF273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96FB2F2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692EB006" w14:textId="367186B3" w:rsidR="007A0F44" w:rsidRPr="00331385" w:rsidRDefault="00174D3D" w:rsidP="00174A87">
            <w:pPr>
              <w:pStyle w:val="ContactInfo"/>
              <w:rPr>
                <w:sz w:val="24"/>
                <w:szCs w:val="24"/>
              </w:rPr>
            </w:pPr>
            <w:hyperlink r:id="rId11" w:history="1">
              <w:r w:rsidRPr="00811864">
                <w:rPr>
                  <w:rStyle w:val="Hyperlink"/>
                  <w:sz w:val="24"/>
                  <w:szCs w:val="24"/>
                </w:rPr>
                <w:t>https://m</w:t>
              </w:r>
              <w:r w:rsidRPr="00811864">
                <w:rPr>
                  <w:rStyle w:val="Hyperlink"/>
                  <w:sz w:val="24"/>
                  <w:szCs w:val="24"/>
                </w:rPr>
                <w:t>n</w:t>
              </w:r>
              <w:r w:rsidRPr="00811864">
                <w:rPr>
                  <w:rStyle w:val="Hyperlink"/>
                  <w:sz w:val="24"/>
                  <w:szCs w:val="24"/>
                </w:rPr>
                <w:t>cedy.github.io/Mncedisi/</w:t>
              </w:r>
            </w:hyperlink>
            <w:r w:rsidR="0084538B" w:rsidRPr="00331385">
              <w:rPr>
                <w:noProof/>
                <w:sz w:val="24"/>
                <w:szCs w:val="24"/>
              </w:rPr>
              <w:t xml:space="preserve"> </w:t>
            </w:r>
            <w:r w:rsidR="007A0F44" w:rsidRPr="00331385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393FC3F" wp14:editId="2F40C7E4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24273D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09AF2673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C9C6281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34148D9" wp14:editId="5A94908F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1F4D5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767BE28D" w14:textId="77777777" w:rsidR="000E24AC" w:rsidRPr="00565B06" w:rsidRDefault="00E52048" w:rsidP="007850D1">
            <w:pPr>
              <w:pStyle w:val="Heading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74DE177601AE48F2A9456F025A837ECD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14:paraId="1F62BA8F" w14:textId="554B631F" w:rsidR="00A77B4D" w:rsidRPr="00496EE6" w:rsidRDefault="000E2D2D" w:rsidP="007850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 w:rsidR="005F6387" w:rsidRPr="00496EE6">
        <w:rPr>
          <w:rFonts w:ascii="Times New Roman" w:hAnsi="Times New Roman" w:cs="Times New Roman"/>
          <w:sz w:val="24"/>
          <w:szCs w:val="24"/>
        </w:rPr>
        <w:t xml:space="preserve">-oriented IT Business Analysis graduate. </w:t>
      </w:r>
      <w:r w:rsidR="002B4E01" w:rsidRPr="00496EE6">
        <w:rPr>
          <w:rFonts w:ascii="Times New Roman" w:hAnsi="Times New Roman" w:cs="Times New Roman"/>
          <w:sz w:val="24"/>
          <w:szCs w:val="24"/>
        </w:rPr>
        <w:t>Self-motivated individual with the ability to create new ideas to foster the goals of a company. Looking to gain an internship position to utilize my abilities and skills in ensuring efficiency and bringing value for the company.</w:t>
      </w:r>
    </w:p>
    <w:p w14:paraId="7C172B3B" w14:textId="5488506F" w:rsidR="00826F37" w:rsidRPr="00496EE6" w:rsidRDefault="00826F37" w:rsidP="00826F37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EE6">
        <w:rPr>
          <w:rFonts w:ascii="Times New Roman" w:hAnsi="Times New Roman" w:cs="Times New Roman"/>
          <w:sz w:val="24"/>
          <w:szCs w:val="24"/>
        </w:rPr>
        <w:t>#Ready to Work</w:t>
      </w:r>
    </w:p>
    <w:p w14:paraId="5971A4E8" w14:textId="076A7762" w:rsidR="00826F37" w:rsidRPr="00496EE6" w:rsidRDefault="00826F37" w:rsidP="00826F37">
      <w:pPr>
        <w:jc w:val="center"/>
        <w:rPr>
          <w:rFonts w:ascii="Times New Roman" w:hAnsi="Times New Roman" w:cs="Times New Roman"/>
          <w:sz w:val="24"/>
          <w:szCs w:val="24"/>
        </w:rPr>
      </w:pPr>
      <w:r w:rsidRPr="00496EE6">
        <w:rPr>
          <w:rFonts w:ascii="Times New Roman" w:hAnsi="Times New Roman" w:cs="Times New Roman"/>
          <w:sz w:val="24"/>
          <w:szCs w:val="24"/>
        </w:rPr>
        <w:t>#Willing to Relocate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496EE6" w14:paraId="28CD6E92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299BBCF1" w14:textId="77777777" w:rsidR="00A77B4D" w:rsidRPr="00496EE6" w:rsidRDefault="00075B13" w:rsidP="00075B13">
            <w:pPr>
              <w:pStyle w:val="Icons"/>
              <w:rPr>
                <w:rFonts w:ascii="Times New Roman" w:hAnsi="Times New Roman" w:cs="Times New Roman"/>
              </w:rPr>
            </w:pPr>
            <w:r w:rsidRPr="00496EE6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107AB517" wp14:editId="4E81DF7D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28ECBE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56AC3DD8" w14:textId="77777777" w:rsidR="00A77B4D" w:rsidRPr="00496EE6" w:rsidRDefault="00E52048" w:rsidP="002146F8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ducation:"/>
                <w:tag w:val="Education:"/>
                <w:id w:val="1586649636"/>
                <w:placeholder>
                  <w:docPart w:val="3A382273DAC944029992A6FDCF64951C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496EE6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</w:tc>
      </w:tr>
    </w:tbl>
    <w:p w14:paraId="6C17AE7A" w14:textId="3E6871A1" w:rsidR="007C0E0E" w:rsidRPr="00496EE6" w:rsidRDefault="004F1782" w:rsidP="00B47E1E">
      <w:pPr>
        <w:pStyle w:val="Heading2"/>
        <w:rPr>
          <w:rFonts w:ascii="Times New Roman" w:hAnsi="Times New Roman" w:cs="Times New Roman"/>
        </w:rPr>
      </w:pPr>
      <w:r w:rsidRPr="00496EE6">
        <w:rPr>
          <w:rFonts w:ascii="Times New Roman" w:hAnsi="Times New Roman" w:cs="Times New Roman"/>
          <w:color w:val="9F97D1" w:themeColor="accent2" w:themeTint="66"/>
        </w:rPr>
        <w:t>Dip</w:t>
      </w:r>
      <w:r w:rsidR="00496EE6" w:rsidRPr="00496EE6">
        <w:rPr>
          <w:rFonts w:ascii="Times New Roman" w:hAnsi="Times New Roman" w:cs="Times New Roman"/>
          <w:color w:val="9F97D1" w:themeColor="accent2" w:themeTint="66"/>
        </w:rPr>
        <w:t>loma</w:t>
      </w:r>
      <w:r w:rsidRPr="00496EE6">
        <w:rPr>
          <w:rFonts w:ascii="Times New Roman" w:hAnsi="Times New Roman" w:cs="Times New Roman"/>
          <w:color w:val="9F97D1" w:themeColor="accent2" w:themeTint="66"/>
        </w:rPr>
        <w:t xml:space="preserve"> in </w:t>
      </w:r>
      <w:r w:rsidR="00496EE6" w:rsidRPr="00496EE6">
        <w:rPr>
          <w:rFonts w:ascii="Times New Roman" w:hAnsi="Times New Roman" w:cs="Times New Roman"/>
          <w:bCs/>
          <w:color w:val="9F97D1" w:themeColor="accent2" w:themeTint="66"/>
        </w:rPr>
        <w:t>Information and Communication Technology</w:t>
      </w:r>
      <w:r w:rsidRPr="00496EE6">
        <w:rPr>
          <w:rFonts w:ascii="Times New Roman" w:hAnsi="Times New Roman" w:cs="Times New Roman"/>
          <w:color w:val="9F97D1" w:themeColor="accent2" w:themeTint="66"/>
        </w:rPr>
        <w:t xml:space="preserve"> Business Analyst</w:t>
      </w:r>
      <w:r w:rsidR="007C0E0E" w:rsidRPr="00496EE6">
        <w:rPr>
          <w:rFonts w:ascii="Times New Roman" w:hAnsi="Times New Roman" w:cs="Times New Roman"/>
          <w:color w:val="9F97D1" w:themeColor="accent2" w:themeTint="66"/>
        </w:rPr>
        <w:t xml:space="preserve"> </w:t>
      </w:r>
      <w:r w:rsidR="007C0E0E" w:rsidRPr="00496EE6">
        <w:rPr>
          <w:rFonts w:ascii="Times New Roman" w:hAnsi="Times New Roman" w:cs="Times New Roman"/>
        </w:rPr>
        <w:t xml:space="preserve">| </w:t>
      </w:r>
      <w:r w:rsidRPr="00496EE6">
        <w:rPr>
          <w:rStyle w:val="Emphasis"/>
          <w:rFonts w:ascii="Times New Roman" w:hAnsi="Times New Roman" w:cs="Times New Roman"/>
        </w:rPr>
        <w:t>Durban University of Technology</w:t>
      </w:r>
    </w:p>
    <w:p w14:paraId="638D7D8C" w14:textId="77777777" w:rsidR="007C0E0E" w:rsidRPr="00496EE6" w:rsidRDefault="004F1782" w:rsidP="004F199F">
      <w:pPr>
        <w:pStyle w:val="Heading3"/>
        <w:rPr>
          <w:rFonts w:ascii="Times New Roman" w:hAnsi="Times New Roman" w:cs="Times New Roman"/>
        </w:rPr>
      </w:pPr>
      <w:r w:rsidRPr="00496EE6">
        <w:rPr>
          <w:rFonts w:ascii="Times New Roman" w:hAnsi="Times New Roman" w:cs="Times New Roman"/>
        </w:rPr>
        <w:t>January 2017</w:t>
      </w:r>
      <w:r w:rsidR="007C0E0E" w:rsidRPr="00496EE6">
        <w:rPr>
          <w:rFonts w:ascii="Times New Roman" w:hAnsi="Times New Roman" w:cs="Times New Roman"/>
        </w:rPr>
        <w:t xml:space="preserve"> – </w:t>
      </w:r>
      <w:r w:rsidRPr="00496EE6">
        <w:rPr>
          <w:rFonts w:ascii="Times New Roman" w:hAnsi="Times New Roman" w:cs="Times New Roman"/>
        </w:rPr>
        <w:t>December 2019</w:t>
      </w:r>
    </w:p>
    <w:p w14:paraId="7839775E" w14:textId="77777777" w:rsidR="00496EE6" w:rsidRPr="00496EE6" w:rsidRDefault="00C342D5" w:rsidP="00496E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6EE6">
        <w:rPr>
          <w:rFonts w:ascii="Times New Roman" w:hAnsi="Times New Roman" w:cs="Times New Roman"/>
          <w:b/>
          <w:bCs/>
          <w:sz w:val="24"/>
          <w:szCs w:val="24"/>
        </w:rPr>
        <w:t xml:space="preserve">Course key areas: </w:t>
      </w:r>
    </w:p>
    <w:p w14:paraId="32646C44" w14:textId="1BC3DE61" w:rsidR="00496EE6" w:rsidRPr="00874CDF" w:rsidRDefault="00AC43C2" w:rsidP="00874CD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EE6">
        <w:rPr>
          <w:rFonts w:ascii="Times New Roman" w:eastAsia="Meiryo" w:hAnsi="Times New Roman" w:cs="Times New Roman"/>
          <w:b/>
          <w:bCs/>
          <w:color w:val="auto"/>
          <w:sz w:val="24"/>
          <w:szCs w:val="24"/>
          <w:lang w:eastAsia="ja-JP"/>
        </w:rPr>
        <w:t xml:space="preserve">Gathering Requirements (Project Charter, </w:t>
      </w:r>
      <w:r w:rsidRPr="00874CDF">
        <w:rPr>
          <w:rFonts w:ascii="Times New Roman" w:eastAsia="Meiryo" w:hAnsi="Times New Roman" w:cs="Times New Roman"/>
          <w:b/>
          <w:bCs/>
          <w:color w:val="auto"/>
          <w:sz w:val="24"/>
          <w:szCs w:val="24"/>
          <w:lang w:eastAsia="ja-JP"/>
        </w:rPr>
        <w:t xml:space="preserve">Business Requirements Document), </w:t>
      </w:r>
    </w:p>
    <w:p w14:paraId="1F36EE0E" w14:textId="77777777" w:rsidR="00496EE6" w:rsidRPr="00496EE6" w:rsidRDefault="00AC43C2" w:rsidP="00496E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EE6">
        <w:rPr>
          <w:rFonts w:ascii="Times New Roman" w:eastAsia="Meiryo" w:hAnsi="Times New Roman" w:cs="Times New Roman"/>
          <w:b/>
          <w:bCs/>
          <w:color w:val="auto"/>
          <w:sz w:val="24"/>
          <w:szCs w:val="24"/>
          <w:lang w:eastAsia="ja-JP"/>
        </w:rPr>
        <w:t xml:space="preserve">Information Management (Microsoft SQL), </w:t>
      </w:r>
    </w:p>
    <w:p w14:paraId="2AA56996" w14:textId="4A2BC1FD" w:rsidR="00496EE6" w:rsidRPr="005201CA" w:rsidRDefault="00AC43C2" w:rsidP="00496E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EE6">
        <w:rPr>
          <w:rFonts w:ascii="Times New Roman" w:eastAsia="Meiryo" w:hAnsi="Times New Roman" w:cs="Times New Roman"/>
          <w:b/>
          <w:bCs/>
          <w:color w:val="auto"/>
          <w:sz w:val="24"/>
          <w:szCs w:val="24"/>
          <w:lang w:eastAsia="ja-JP"/>
        </w:rPr>
        <w:t>Business Information System Analysis,</w:t>
      </w:r>
    </w:p>
    <w:p w14:paraId="0BBDE446" w14:textId="4054D3C9" w:rsidR="005201CA" w:rsidRPr="005201CA" w:rsidRDefault="005201CA" w:rsidP="00496E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01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Strategy analysis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 w:rsidRPr="005201CA">
        <w:rPr>
          <w:rFonts w:ascii="Times New Roman" w:eastAsia="Calibri" w:hAnsi="Times New Roman" w:cs="Times New Roman"/>
          <w:lang w:val="en-ZA"/>
        </w:rPr>
        <w:t>Defin</w:t>
      </w:r>
      <w:r w:rsidR="002A171A">
        <w:rPr>
          <w:rFonts w:ascii="Times New Roman" w:eastAsia="Calibri" w:hAnsi="Times New Roman" w:cs="Times New Roman"/>
          <w:lang w:val="en-ZA"/>
        </w:rPr>
        <w:t>ing</w:t>
      </w:r>
      <w:r w:rsidRPr="005201CA">
        <w:rPr>
          <w:rFonts w:ascii="Times New Roman" w:eastAsia="Calibri" w:hAnsi="Times New Roman" w:cs="Times New Roman"/>
          <w:lang w:val="en-ZA"/>
        </w:rPr>
        <w:t xml:space="preserve"> the BA stakeholder collaboration tasks to identify strategic need and importance of the change and align this with greater organizational strategies.</w:t>
      </w:r>
      <w:r w:rsidRPr="005201CA">
        <w:rPr>
          <w:rFonts w:ascii="Arial" w:eastAsia="Calibri" w:hAnsi="Arial" w:cs="Arial"/>
          <w:b/>
          <w:bCs/>
          <w:sz w:val="24"/>
          <w:szCs w:val="24"/>
          <w:lang w:val="en-ZA"/>
        </w:rPr>
        <w:t>,</w:t>
      </w:r>
    </w:p>
    <w:p w14:paraId="36B713F5" w14:textId="7E22054D" w:rsidR="005201CA" w:rsidRPr="005201CA" w:rsidRDefault="005201CA" w:rsidP="00496E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201C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Elicitation and collaboration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r w:rsidRPr="005201CA">
        <w:rPr>
          <w:rFonts w:ascii="Times New Roman" w:eastAsia="Calibri" w:hAnsi="Times New Roman" w:cs="Times New Roman"/>
          <w:lang w:val="en-ZA"/>
        </w:rPr>
        <w:t>Defin</w:t>
      </w:r>
      <w:r w:rsidR="002A171A">
        <w:rPr>
          <w:rFonts w:ascii="Times New Roman" w:eastAsia="Calibri" w:hAnsi="Times New Roman" w:cs="Times New Roman"/>
          <w:lang w:val="en-ZA"/>
        </w:rPr>
        <w:t>ing</w:t>
      </w:r>
      <w:r w:rsidRPr="005201CA">
        <w:rPr>
          <w:rFonts w:ascii="Times New Roman" w:eastAsia="Calibri" w:hAnsi="Times New Roman" w:cs="Times New Roman"/>
          <w:lang w:val="en-ZA"/>
        </w:rPr>
        <w:t xml:space="preserve"> the tasks to obtain information and communication with stakeholders</w:t>
      </w:r>
      <w:r w:rsidRPr="005201CA">
        <w:rPr>
          <w:rFonts w:ascii="Arial" w:eastAsia="Calibri" w:hAnsi="Arial" w:cs="Arial"/>
          <w:b/>
          <w:bCs/>
          <w:sz w:val="24"/>
          <w:szCs w:val="24"/>
          <w:lang w:val="en-ZA"/>
        </w:rPr>
        <w:t>,</w:t>
      </w:r>
    </w:p>
    <w:p w14:paraId="33282C9D" w14:textId="77777777" w:rsidR="00496EE6" w:rsidRPr="00496EE6" w:rsidRDefault="00AC43C2" w:rsidP="00496E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EE6">
        <w:rPr>
          <w:rFonts w:ascii="Times New Roman" w:eastAsia="Meiryo" w:hAnsi="Times New Roman" w:cs="Times New Roman"/>
          <w:b/>
          <w:bCs/>
          <w:color w:val="auto"/>
          <w:sz w:val="24"/>
          <w:szCs w:val="24"/>
          <w:lang w:eastAsia="ja-JP"/>
        </w:rPr>
        <w:t>Underlying Competencies</w:t>
      </w:r>
      <w:r w:rsidR="00496EE6" w:rsidRPr="00496EE6">
        <w:rPr>
          <w:rFonts w:ascii="Times New Roman" w:eastAsia="Meiryo" w:hAnsi="Times New Roman" w:cs="Times New Roman"/>
          <w:b/>
          <w:bCs/>
          <w:color w:val="auto"/>
          <w:sz w:val="24"/>
          <w:szCs w:val="24"/>
          <w:lang w:eastAsia="ja-JP"/>
        </w:rPr>
        <w:t>,</w:t>
      </w:r>
      <w:r w:rsidRPr="00496EE6">
        <w:rPr>
          <w:rFonts w:ascii="Times New Roman" w:eastAsia="Meiryo" w:hAnsi="Times New Roman" w:cs="Times New Roman"/>
          <w:b/>
          <w:bCs/>
          <w:color w:val="auto"/>
          <w:sz w:val="24"/>
          <w:szCs w:val="24"/>
          <w:lang w:eastAsia="ja-JP"/>
        </w:rPr>
        <w:t xml:space="preserve"> </w:t>
      </w:r>
    </w:p>
    <w:p w14:paraId="2919BBBD" w14:textId="518B7A0F" w:rsidR="002F5A83" w:rsidRPr="008545AD" w:rsidRDefault="00AC43C2" w:rsidP="00496E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EE6">
        <w:rPr>
          <w:rFonts w:ascii="Times New Roman" w:eastAsia="Meiryo" w:hAnsi="Times New Roman" w:cs="Times New Roman"/>
          <w:b/>
          <w:bCs/>
          <w:color w:val="auto"/>
          <w:sz w:val="24"/>
          <w:szCs w:val="24"/>
          <w:lang w:eastAsia="ja-JP"/>
        </w:rPr>
        <w:t>SAP Enterprise Resource Planning Software System (Procurement, Material Planning, Sales Order Management).</w:t>
      </w:r>
    </w:p>
    <w:p w14:paraId="6ED6624B" w14:textId="2188BA48" w:rsidR="008545AD" w:rsidRPr="000650AF" w:rsidRDefault="008545AD" w:rsidP="00496EE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650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ASP.NET MVC</w:t>
      </w:r>
    </w:p>
    <w:p w14:paraId="155F2357" w14:textId="77777777" w:rsidR="000650AF" w:rsidRPr="00496EE6" w:rsidRDefault="000650AF" w:rsidP="000650A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2AEBF0" w14:textId="4A0E1762" w:rsidR="00A1212B" w:rsidRPr="00496EE6" w:rsidRDefault="00A1212B" w:rsidP="00A1212B">
      <w:pPr>
        <w:rPr>
          <w:rFonts w:ascii="Times New Roman" w:hAnsi="Times New Roman" w:cs="Times New Roman"/>
          <w:b/>
          <w:bCs/>
        </w:rPr>
      </w:pPr>
      <w:r w:rsidRPr="00496EE6">
        <w:rPr>
          <w:rFonts w:ascii="Times New Roman" w:hAnsi="Times New Roman" w:cs="Times New Roman"/>
          <w:b/>
          <w:bCs/>
        </w:rPr>
        <w:t>ENROLLMENTS</w:t>
      </w:r>
    </w:p>
    <w:p w14:paraId="19A3EC76" w14:textId="23B1236E" w:rsidR="00496EE6" w:rsidRPr="00331385" w:rsidRDefault="00496EE6" w:rsidP="00496E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1385">
        <w:rPr>
          <w:rFonts w:ascii="Times New Roman" w:hAnsi="Times New Roman" w:cs="Times New Roman"/>
          <w:b/>
          <w:bCs/>
          <w:sz w:val="24"/>
          <w:szCs w:val="24"/>
        </w:rPr>
        <w:t xml:space="preserve">Advance Diploma in </w:t>
      </w:r>
      <w:bookmarkStart w:id="0" w:name="_Hlk49818573"/>
      <w:r w:rsidRPr="00331385">
        <w:rPr>
          <w:rFonts w:ascii="Times New Roman" w:hAnsi="Times New Roman" w:cs="Times New Roman"/>
          <w:b/>
          <w:bCs/>
          <w:sz w:val="24"/>
          <w:szCs w:val="24"/>
        </w:rPr>
        <w:t xml:space="preserve">Information and Communication Technology </w:t>
      </w:r>
      <w:bookmarkEnd w:id="0"/>
      <w:r w:rsidRPr="00331385">
        <w:rPr>
          <w:rFonts w:ascii="Times New Roman" w:hAnsi="Times New Roman" w:cs="Times New Roman"/>
          <w:b/>
          <w:bCs/>
          <w:sz w:val="24"/>
          <w:szCs w:val="24"/>
        </w:rPr>
        <w:t xml:space="preserve">at Durban University of </w:t>
      </w:r>
      <w:r w:rsidR="00874CDF" w:rsidRPr="00331385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="00874CDF">
        <w:rPr>
          <w:rFonts w:ascii="Times New Roman" w:hAnsi="Times New Roman" w:cs="Times New Roman"/>
          <w:b/>
          <w:bCs/>
          <w:sz w:val="24"/>
          <w:szCs w:val="24"/>
        </w:rPr>
        <w:t xml:space="preserve"> (Feb</w:t>
      </w:r>
      <w:r w:rsidR="00AF42AB">
        <w:rPr>
          <w:rFonts w:ascii="Times New Roman" w:hAnsi="Times New Roman" w:cs="Times New Roman"/>
          <w:b/>
          <w:bCs/>
          <w:sz w:val="24"/>
          <w:szCs w:val="24"/>
        </w:rPr>
        <w:t xml:space="preserve"> 2020 – Dec 2020)</w:t>
      </w:r>
    </w:p>
    <w:p w14:paraId="664EF07B" w14:textId="0052ED96" w:rsidR="009A0713" w:rsidRPr="00331385" w:rsidRDefault="00A1212B" w:rsidP="002F5A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31385">
        <w:rPr>
          <w:rFonts w:ascii="Times New Roman" w:hAnsi="Times New Roman" w:cs="Times New Roman"/>
          <w:sz w:val="24"/>
          <w:szCs w:val="24"/>
        </w:rPr>
        <w:t xml:space="preserve">Cisco </w:t>
      </w:r>
      <w:r w:rsidR="009A0713" w:rsidRPr="00331385">
        <w:rPr>
          <w:rFonts w:ascii="Times New Roman" w:hAnsi="Times New Roman" w:cs="Times New Roman"/>
          <w:sz w:val="24"/>
          <w:szCs w:val="24"/>
        </w:rPr>
        <w:t>Networking Academy for: PCPA: Programming Essentials in Python</w:t>
      </w:r>
      <w:r w:rsidR="002F5A83" w:rsidRPr="00331385">
        <w:rPr>
          <w:rFonts w:ascii="Times New Roman" w:hAnsi="Times New Roman" w:cs="Times New Roman"/>
          <w:sz w:val="24"/>
          <w:szCs w:val="24"/>
        </w:rPr>
        <w:t>.</w:t>
      </w:r>
    </w:p>
    <w:p w14:paraId="08714074" w14:textId="7B11AE86" w:rsidR="00496EE6" w:rsidRPr="00331385" w:rsidRDefault="00331385" w:rsidP="002F5A8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331385">
        <w:rPr>
          <w:rFonts w:ascii="Times New Roman" w:hAnsi="Times New Roman" w:cs="Times New Roman"/>
          <w:sz w:val="24"/>
          <w:szCs w:val="24"/>
        </w:rPr>
        <w:t>Huawei Certified ICT Associate –Artificial Intelligence (HCIA-AI).</w:t>
      </w:r>
    </w:p>
    <w:p w14:paraId="2CE012CF" w14:textId="5371B9E3" w:rsidR="00E266E1" w:rsidRPr="00496EE6" w:rsidRDefault="00E266E1" w:rsidP="00E266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96EE6">
        <w:rPr>
          <w:rFonts w:ascii="Times New Roman" w:hAnsi="Times New Roman" w:cs="Times New Roman"/>
          <w:b/>
          <w:bCs/>
          <w:sz w:val="32"/>
          <w:szCs w:val="32"/>
        </w:rPr>
        <w:t>Project</w:t>
      </w:r>
      <w:r w:rsidR="00DD3516">
        <w:rPr>
          <w:rFonts w:ascii="Times New Roman" w:hAnsi="Times New Roman" w:cs="Times New Roman"/>
          <w:b/>
          <w:bCs/>
          <w:sz w:val="32"/>
          <w:szCs w:val="32"/>
        </w:rPr>
        <w:t>/</w:t>
      </w:r>
      <w:r w:rsidRPr="00496EE6">
        <w:rPr>
          <w:rFonts w:ascii="Times New Roman" w:hAnsi="Times New Roman" w:cs="Times New Roman"/>
          <w:b/>
          <w:bCs/>
          <w:sz w:val="32"/>
          <w:szCs w:val="32"/>
        </w:rPr>
        <w:t>s:</w:t>
      </w:r>
    </w:p>
    <w:p w14:paraId="2962A55B" w14:textId="3F4CAA0D" w:rsidR="00E266E1" w:rsidRPr="00496EE6" w:rsidRDefault="00E266E1" w:rsidP="00E266E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96EE6">
        <w:rPr>
          <w:rFonts w:ascii="Times New Roman" w:hAnsi="Times New Roman" w:cs="Times New Roman"/>
          <w:b/>
          <w:bCs/>
          <w:sz w:val="24"/>
          <w:szCs w:val="24"/>
        </w:rPr>
        <w:t>#BuildforSDG Challenge 2020 program</w:t>
      </w:r>
    </w:p>
    <w:p w14:paraId="7FBEDF79" w14:textId="75639CCC" w:rsidR="005E088C" w:rsidRDefault="005E088C" w:rsidP="005E088C"/>
    <w:p w14:paraId="09833A1F" w14:textId="0A595C0E" w:rsidR="00496EE6" w:rsidRDefault="00496EE6" w:rsidP="005E088C"/>
    <w:p w14:paraId="64B49F5F" w14:textId="77777777" w:rsidR="00496EE6" w:rsidRPr="00565B06" w:rsidRDefault="00496EE6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496EE6" w14:paraId="64CA7637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589022E9" w14:textId="77777777" w:rsidR="00143224" w:rsidRPr="00496EE6" w:rsidRDefault="00075B13" w:rsidP="00075B13">
            <w:pPr>
              <w:pStyle w:val="Icons"/>
              <w:rPr>
                <w:rFonts w:ascii="Times New Roman" w:hAnsi="Times New Roman" w:cs="Times New Roman"/>
              </w:rPr>
            </w:pPr>
            <w:r w:rsidRPr="00496EE6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556571E3" wp14:editId="2FCF036F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4241EC4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2C982B86" w14:textId="77777777" w:rsidR="00143224" w:rsidRPr="00496EE6" w:rsidRDefault="00E52048" w:rsidP="00AD6216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Skills:"/>
                <w:tag w:val="Skills:"/>
                <w:id w:val="-925109897"/>
                <w:placeholder>
                  <w:docPart w:val="A4A9724CE48746ABB3FF5B1D8870E80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496EE6">
                  <w:rPr>
                    <w:rFonts w:ascii="Times New Roman" w:hAnsi="Times New Roman" w:cs="Times New Roman"/>
                  </w:rPr>
                  <w:t>Skills</w:t>
                </w:r>
              </w:sdtContent>
            </w:sdt>
          </w:p>
        </w:tc>
      </w:tr>
    </w:tbl>
    <w:tbl>
      <w:tblPr>
        <w:tblStyle w:val="TableGridLight"/>
        <w:tblW w:w="5328" w:type="pct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887"/>
        <w:gridCol w:w="4320"/>
      </w:tblGrid>
      <w:tr w:rsidR="00143224" w:rsidRPr="00496EE6" w14:paraId="5616A92F" w14:textId="77777777" w:rsidTr="00EF1473">
        <w:tc>
          <w:tcPr>
            <w:tcW w:w="4887" w:type="dxa"/>
          </w:tcPr>
          <w:p w14:paraId="0C956A87" w14:textId="29D4D82B" w:rsidR="00817325" w:rsidRPr="00496EE6" w:rsidRDefault="00817325" w:rsidP="00817325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96EE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Soft skills</w:t>
            </w:r>
          </w:p>
          <w:p w14:paraId="46260135" w14:textId="5E12A6CA" w:rsidR="00143224" w:rsidRPr="00496EE6" w:rsidRDefault="00A4778E" w:rsidP="00565B06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sz w:val="24"/>
                <w:szCs w:val="24"/>
              </w:rPr>
              <w:t>Critical thinking</w:t>
            </w:r>
          </w:p>
          <w:p w14:paraId="3B09374E" w14:textId="77777777" w:rsidR="00316CE4" w:rsidRPr="00496EE6" w:rsidRDefault="00A4778E" w:rsidP="00316CE4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sz w:val="24"/>
                <w:szCs w:val="24"/>
              </w:rPr>
              <w:t>Adaptability</w:t>
            </w:r>
          </w:p>
          <w:p w14:paraId="6B9B7823" w14:textId="77777777" w:rsidR="000024D6" w:rsidRPr="00496EE6" w:rsidRDefault="000024D6" w:rsidP="00316CE4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sz w:val="24"/>
                <w:szCs w:val="24"/>
              </w:rPr>
              <w:t>Decision making</w:t>
            </w:r>
          </w:p>
          <w:p w14:paraId="465CB786" w14:textId="0D3D5915" w:rsidR="000024D6" w:rsidRPr="00496EE6" w:rsidRDefault="00715F9C" w:rsidP="000024D6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sz w:val="24"/>
                <w:szCs w:val="24"/>
              </w:rPr>
              <w:t>Disciplined</w:t>
            </w:r>
          </w:p>
          <w:p w14:paraId="6DF95D3A" w14:textId="39D90065" w:rsidR="000024D6" w:rsidRPr="00496EE6" w:rsidRDefault="00715F9C" w:rsidP="00316CE4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sz w:val="24"/>
                <w:szCs w:val="24"/>
              </w:rPr>
              <w:t>Collaborative</w:t>
            </w:r>
          </w:p>
          <w:p w14:paraId="607B7998" w14:textId="329A8DAC" w:rsidR="000024D6" w:rsidRPr="00496EE6" w:rsidRDefault="000024D6" w:rsidP="00316CE4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sz w:val="24"/>
                <w:szCs w:val="24"/>
              </w:rPr>
              <w:t>Time management</w:t>
            </w:r>
          </w:p>
          <w:p w14:paraId="6E39C59D" w14:textId="0891BF02" w:rsidR="00715F9C" w:rsidRPr="00496EE6" w:rsidRDefault="00715F9C" w:rsidP="00316CE4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sz w:val="24"/>
                <w:szCs w:val="24"/>
              </w:rPr>
              <w:t>Enterprising</w:t>
            </w:r>
          </w:p>
          <w:p w14:paraId="5A596CF1" w14:textId="39050B17" w:rsidR="00715F9C" w:rsidRPr="00496EE6" w:rsidRDefault="00715F9C" w:rsidP="00316CE4">
            <w:pPr>
              <w:pStyle w:val="ListBullet"/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sz w:val="24"/>
                <w:szCs w:val="24"/>
              </w:rPr>
              <w:t>Results-oriented</w:t>
            </w:r>
          </w:p>
          <w:p w14:paraId="1E973487" w14:textId="432FD5A9" w:rsidR="0072114D" w:rsidRPr="00496EE6" w:rsidRDefault="0072114D" w:rsidP="00CF6F2F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Times New Roman" w:hAnsi="Times New Roman" w:cs="Times New Roman"/>
              </w:rPr>
            </w:pPr>
          </w:p>
          <w:p w14:paraId="1D248A31" w14:textId="1DD62C74" w:rsidR="00EF1473" w:rsidRPr="00496EE6" w:rsidRDefault="00EF1473" w:rsidP="00CF6F2F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Times New Roman" w:hAnsi="Times New Roman" w:cs="Times New Roman"/>
              </w:rPr>
            </w:pPr>
          </w:p>
          <w:p w14:paraId="3FF923C2" w14:textId="77777777" w:rsidR="00EF1473" w:rsidRPr="00496EE6" w:rsidRDefault="00EF1473" w:rsidP="00CF6F2F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5425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676"/>
              <w:gridCol w:w="4626"/>
            </w:tblGrid>
            <w:tr w:rsidR="00E266E1" w:rsidRPr="00496EE6" w14:paraId="0FF26D38" w14:textId="77777777" w:rsidTr="009F53D6">
              <w:tc>
                <w:tcPr>
                  <w:tcW w:w="720" w:type="dxa"/>
                  <w:tcMar>
                    <w:right w:w="216" w:type="dxa"/>
                  </w:tcMar>
                  <w:vAlign w:val="bottom"/>
                </w:tcPr>
                <w:p w14:paraId="2A533C39" w14:textId="28B01242" w:rsidR="00E266E1" w:rsidRPr="00496EE6" w:rsidRDefault="00E266E1" w:rsidP="00EF1473">
                  <w:pPr>
                    <w:pStyle w:val="Icons"/>
                    <w:jc w:val="left"/>
                    <w:rPr>
                      <w:rFonts w:ascii="Times New Roman" w:hAnsi="Times New Roman" w:cs="Times New Roman"/>
                    </w:rPr>
                  </w:pPr>
                  <w:r w:rsidRPr="00496EE6">
                    <w:rPr>
                      <w:rFonts w:ascii="Times New Roman" w:hAnsi="Times New Roman" w:cs="Times New Roman"/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0CB39CF" wp14:editId="4F75A08D">
                            <wp:extent cx="274320" cy="274320"/>
                            <wp:effectExtent l="0" t="0" r="0" b="0"/>
                            <wp:docPr id="21" name="Experience in circle icon" descr="Experienc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274320" cy="274320"/>
                                      <a:chOff x="0" y="0"/>
                                      <a:chExt cx="171" cy="171"/>
                                    </a:xfrm>
                                  </wpg:grpSpPr>
                                  <wps:wsp>
                                    <wps:cNvPr id="22" name="Experience icon circle" descr="Experience icon circle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0" y="0"/>
                                        <a:ext cx="171" cy="171"/>
                                      </a:xfrm>
                                      <a:custGeom>
                                        <a:avLst/>
                                        <a:gdLst>
                                          <a:gd name="T0" fmla="*/ 1725 w 3246"/>
                                          <a:gd name="T1" fmla="*/ 3 h 3246"/>
                                          <a:gd name="T2" fmla="*/ 1925 w 3246"/>
                                          <a:gd name="T3" fmla="*/ 28 h 3246"/>
                                          <a:gd name="T4" fmla="*/ 2117 w 3246"/>
                                          <a:gd name="T5" fmla="*/ 77 h 3246"/>
                                          <a:gd name="T6" fmla="*/ 2299 w 3246"/>
                                          <a:gd name="T7" fmla="*/ 147 h 3246"/>
                                          <a:gd name="T8" fmla="*/ 2469 w 3246"/>
                                          <a:gd name="T9" fmla="*/ 239 h 3246"/>
                                          <a:gd name="T10" fmla="*/ 2628 w 3246"/>
                                          <a:gd name="T11" fmla="*/ 348 h 3246"/>
                                          <a:gd name="T12" fmla="*/ 2771 w 3246"/>
                                          <a:gd name="T13" fmla="*/ 475 h 3246"/>
                                          <a:gd name="T14" fmla="*/ 2898 w 3246"/>
                                          <a:gd name="T15" fmla="*/ 618 h 3246"/>
                                          <a:gd name="T16" fmla="*/ 3007 w 3246"/>
                                          <a:gd name="T17" fmla="*/ 777 h 3246"/>
                                          <a:gd name="T18" fmla="*/ 3099 w 3246"/>
                                          <a:gd name="T19" fmla="*/ 947 h 3246"/>
                                          <a:gd name="T20" fmla="*/ 3169 w 3246"/>
                                          <a:gd name="T21" fmla="*/ 1129 h 3246"/>
                                          <a:gd name="T22" fmla="*/ 3218 w 3246"/>
                                          <a:gd name="T23" fmla="*/ 1321 h 3246"/>
                                          <a:gd name="T24" fmla="*/ 3243 w 3246"/>
                                          <a:gd name="T25" fmla="*/ 1521 h 3246"/>
                                          <a:gd name="T26" fmla="*/ 3243 w 3246"/>
                                          <a:gd name="T27" fmla="*/ 1725 h 3246"/>
                                          <a:gd name="T28" fmla="*/ 3218 w 3246"/>
                                          <a:gd name="T29" fmla="*/ 1926 h 3246"/>
                                          <a:gd name="T30" fmla="*/ 3169 w 3246"/>
                                          <a:gd name="T31" fmla="*/ 2117 h 3246"/>
                                          <a:gd name="T32" fmla="*/ 3099 w 3246"/>
                                          <a:gd name="T33" fmla="*/ 2299 h 3246"/>
                                          <a:gd name="T34" fmla="*/ 3007 w 3246"/>
                                          <a:gd name="T35" fmla="*/ 2470 h 3246"/>
                                          <a:gd name="T36" fmla="*/ 2898 w 3246"/>
                                          <a:gd name="T37" fmla="*/ 2628 h 3246"/>
                                          <a:gd name="T38" fmla="*/ 2771 w 3246"/>
                                          <a:gd name="T39" fmla="*/ 2771 h 3246"/>
                                          <a:gd name="T40" fmla="*/ 2628 w 3246"/>
                                          <a:gd name="T41" fmla="*/ 2898 h 3246"/>
                                          <a:gd name="T42" fmla="*/ 2469 w 3246"/>
                                          <a:gd name="T43" fmla="*/ 3008 h 3246"/>
                                          <a:gd name="T44" fmla="*/ 2299 w 3246"/>
                                          <a:gd name="T45" fmla="*/ 3099 h 3246"/>
                                          <a:gd name="T46" fmla="*/ 2117 w 3246"/>
                                          <a:gd name="T47" fmla="*/ 3169 h 3246"/>
                                          <a:gd name="T48" fmla="*/ 1925 w 3246"/>
                                          <a:gd name="T49" fmla="*/ 3218 h 3246"/>
                                          <a:gd name="T50" fmla="*/ 1725 w 3246"/>
                                          <a:gd name="T51" fmla="*/ 3243 h 3246"/>
                                          <a:gd name="T52" fmla="*/ 1521 w 3246"/>
                                          <a:gd name="T53" fmla="*/ 3243 h 3246"/>
                                          <a:gd name="T54" fmla="*/ 1320 w 3246"/>
                                          <a:gd name="T55" fmla="*/ 3218 h 3246"/>
                                          <a:gd name="T56" fmla="*/ 1129 w 3246"/>
                                          <a:gd name="T57" fmla="*/ 3169 h 3246"/>
                                          <a:gd name="T58" fmla="*/ 947 w 3246"/>
                                          <a:gd name="T59" fmla="*/ 3099 h 3246"/>
                                          <a:gd name="T60" fmla="*/ 776 w 3246"/>
                                          <a:gd name="T61" fmla="*/ 3008 h 3246"/>
                                          <a:gd name="T62" fmla="*/ 618 w 3246"/>
                                          <a:gd name="T63" fmla="*/ 2898 h 3246"/>
                                          <a:gd name="T64" fmla="*/ 475 w 3246"/>
                                          <a:gd name="T65" fmla="*/ 2771 h 3246"/>
                                          <a:gd name="T66" fmla="*/ 348 w 3246"/>
                                          <a:gd name="T67" fmla="*/ 2628 h 3246"/>
                                          <a:gd name="T68" fmla="*/ 238 w 3246"/>
                                          <a:gd name="T69" fmla="*/ 2470 h 3246"/>
                                          <a:gd name="T70" fmla="*/ 147 w 3246"/>
                                          <a:gd name="T71" fmla="*/ 2299 h 3246"/>
                                          <a:gd name="T72" fmla="*/ 77 w 3246"/>
                                          <a:gd name="T73" fmla="*/ 2117 h 3246"/>
                                          <a:gd name="T74" fmla="*/ 28 w 3246"/>
                                          <a:gd name="T75" fmla="*/ 1926 h 3246"/>
                                          <a:gd name="T76" fmla="*/ 3 w 3246"/>
                                          <a:gd name="T77" fmla="*/ 1725 h 3246"/>
                                          <a:gd name="T78" fmla="*/ 3 w 3246"/>
                                          <a:gd name="T79" fmla="*/ 1521 h 3246"/>
                                          <a:gd name="T80" fmla="*/ 28 w 3246"/>
                                          <a:gd name="T81" fmla="*/ 1321 h 3246"/>
                                          <a:gd name="T82" fmla="*/ 77 w 3246"/>
                                          <a:gd name="T83" fmla="*/ 1129 h 3246"/>
                                          <a:gd name="T84" fmla="*/ 147 w 3246"/>
                                          <a:gd name="T85" fmla="*/ 947 h 3246"/>
                                          <a:gd name="T86" fmla="*/ 238 w 3246"/>
                                          <a:gd name="T87" fmla="*/ 777 h 3246"/>
                                          <a:gd name="T88" fmla="*/ 348 w 3246"/>
                                          <a:gd name="T89" fmla="*/ 618 h 3246"/>
                                          <a:gd name="T90" fmla="*/ 475 w 3246"/>
                                          <a:gd name="T91" fmla="*/ 475 h 3246"/>
                                          <a:gd name="T92" fmla="*/ 618 w 3246"/>
                                          <a:gd name="T93" fmla="*/ 348 h 3246"/>
                                          <a:gd name="T94" fmla="*/ 776 w 3246"/>
                                          <a:gd name="T95" fmla="*/ 239 h 3246"/>
                                          <a:gd name="T96" fmla="*/ 947 w 3246"/>
                                          <a:gd name="T97" fmla="*/ 147 h 3246"/>
                                          <a:gd name="T98" fmla="*/ 1129 w 3246"/>
                                          <a:gd name="T99" fmla="*/ 77 h 3246"/>
                                          <a:gd name="T100" fmla="*/ 1320 w 3246"/>
                                          <a:gd name="T101" fmla="*/ 28 h 3246"/>
                                          <a:gd name="T102" fmla="*/ 1521 w 3246"/>
                                          <a:gd name="T103" fmla="*/ 3 h 32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246" h="3246">
                                            <a:moveTo>
                                              <a:pt x="1623" y="0"/>
                                            </a:moveTo>
                                            <a:lnTo>
                                              <a:pt x="1725" y="3"/>
                                            </a:lnTo>
                                            <a:lnTo>
                                              <a:pt x="1826" y="13"/>
                                            </a:lnTo>
                                            <a:lnTo>
                                              <a:pt x="1925" y="28"/>
                                            </a:lnTo>
                                            <a:lnTo>
                                              <a:pt x="2023" y="49"/>
                                            </a:lnTo>
                                            <a:lnTo>
                                              <a:pt x="2117" y="77"/>
                                            </a:lnTo>
                                            <a:lnTo>
                                              <a:pt x="2210" y="109"/>
                                            </a:lnTo>
                                            <a:lnTo>
                                              <a:pt x="2299" y="147"/>
                                            </a:lnTo>
                                            <a:lnTo>
                                              <a:pt x="2386" y="190"/>
                                            </a:lnTo>
                                            <a:lnTo>
                                              <a:pt x="2469" y="239"/>
                                            </a:lnTo>
                                            <a:lnTo>
                                              <a:pt x="2551" y="291"/>
                                            </a:lnTo>
                                            <a:lnTo>
                                              <a:pt x="2628" y="348"/>
                                            </a:lnTo>
                                            <a:lnTo>
                                              <a:pt x="2701" y="410"/>
                                            </a:lnTo>
                                            <a:lnTo>
                                              <a:pt x="2771" y="475"/>
                                            </a:lnTo>
                                            <a:lnTo>
                                              <a:pt x="2836" y="545"/>
                                            </a:lnTo>
                                            <a:lnTo>
                                              <a:pt x="2898" y="618"/>
                                            </a:lnTo>
                                            <a:lnTo>
                                              <a:pt x="2955" y="695"/>
                                            </a:lnTo>
                                            <a:lnTo>
                                              <a:pt x="3007" y="777"/>
                                            </a:lnTo>
                                            <a:lnTo>
                                              <a:pt x="3056" y="860"/>
                                            </a:lnTo>
                                            <a:lnTo>
                                              <a:pt x="3099" y="947"/>
                                            </a:lnTo>
                                            <a:lnTo>
                                              <a:pt x="3137" y="1036"/>
                                            </a:lnTo>
                                            <a:lnTo>
                                              <a:pt x="3169" y="1129"/>
                                            </a:lnTo>
                                            <a:lnTo>
                                              <a:pt x="3197" y="1223"/>
                                            </a:lnTo>
                                            <a:lnTo>
                                              <a:pt x="3218" y="1321"/>
                                            </a:lnTo>
                                            <a:lnTo>
                                              <a:pt x="3233" y="1420"/>
                                            </a:lnTo>
                                            <a:lnTo>
                                              <a:pt x="3243" y="1521"/>
                                            </a:lnTo>
                                            <a:lnTo>
                                              <a:pt x="3246" y="1623"/>
                                            </a:lnTo>
                                            <a:lnTo>
                                              <a:pt x="3243" y="1725"/>
                                            </a:lnTo>
                                            <a:lnTo>
                                              <a:pt x="3233" y="1826"/>
                                            </a:lnTo>
                                            <a:lnTo>
                                              <a:pt x="3218" y="1926"/>
                                            </a:lnTo>
                                            <a:lnTo>
                                              <a:pt x="3197" y="2023"/>
                                            </a:lnTo>
                                            <a:lnTo>
                                              <a:pt x="3169" y="2117"/>
                                            </a:lnTo>
                                            <a:lnTo>
                                              <a:pt x="3137" y="2210"/>
                                            </a:lnTo>
                                            <a:lnTo>
                                              <a:pt x="3099" y="2299"/>
                                            </a:lnTo>
                                            <a:lnTo>
                                              <a:pt x="3056" y="2386"/>
                                            </a:lnTo>
                                            <a:lnTo>
                                              <a:pt x="3007" y="2470"/>
                                            </a:lnTo>
                                            <a:lnTo>
                                              <a:pt x="2955" y="2551"/>
                                            </a:lnTo>
                                            <a:lnTo>
                                              <a:pt x="2898" y="2628"/>
                                            </a:lnTo>
                                            <a:lnTo>
                                              <a:pt x="2836" y="2701"/>
                                            </a:lnTo>
                                            <a:lnTo>
                                              <a:pt x="2771" y="2771"/>
                                            </a:lnTo>
                                            <a:lnTo>
                                              <a:pt x="2701" y="2836"/>
                                            </a:lnTo>
                                            <a:lnTo>
                                              <a:pt x="2628" y="2898"/>
                                            </a:lnTo>
                                            <a:lnTo>
                                              <a:pt x="2551" y="2955"/>
                                            </a:lnTo>
                                            <a:lnTo>
                                              <a:pt x="2469" y="3008"/>
                                            </a:lnTo>
                                            <a:lnTo>
                                              <a:pt x="2386" y="3056"/>
                                            </a:lnTo>
                                            <a:lnTo>
                                              <a:pt x="2299" y="3099"/>
                                            </a:lnTo>
                                            <a:lnTo>
                                              <a:pt x="2210" y="3137"/>
                                            </a:lnTo>
                                            <a:lnTo>
                                              <a:pt x="2117" y="3169"/>
                                            </a:lnTo>
                                            <a:lnTo>
                                              <a:pt x="2023" y="3197"/>
                                            </a:lnTo>
                                            <a:lnTo>
                                              <a:pt x="1925" y="3218"/>
                                            </a:lnTo>
                                            <a:lnTo>
                                              <a:pt x="1826" y="3233"/>
                                            </a:lnTo>
                                            <a:lnTo>
                                              <a:pt x="1725" y="3243"/>
                                            </a:lnTo>
                                            <a:lnTo>
                                              <a:pt x="1623" y="3246"/>
                                            </a:lnTo>
                                            <a:lnTo>
                                              <a:pt x="1521" y="3243"/>
                                            </a:lnTo>
                                            <a:lnTo>
                                              <a:pt x="1420" y="3233"/>
                                            </a:lnTo>
                                            <a:lnTo>
                                              <a:pt x="1320" y="3218"/>
                                            </a:lnTo>
                                            <a:lnTo>
                                              <a:pt x="1223" y="3197"/>
                                            </a:lnTo>
                                            <a:lnTo>
                                              <a:pt x="1129" y="3169"/>
                                            </a:lnTo>
                                            <a:lnTo>
                                              <a:pt x="1036" y="3137"/>
                                            </a:lnTo>
                                            <a:lnTo>
                                              <a:pt x="947" y="3099"/>
                                            </a:lnTo>
                                            <a:lnTo>
                                              <a:pt x="860" y="3056"/>
                                            </a:lnTo>
                                            <a:lnTo>
                                              <a:pt x="776" y="3008"/>
                                            </a:lnTo>
                                            <a:lnTo>
                                              <a:pt x="695" y="2955"/>
                                            </a:lnTo>
                                            <a:lnTo>
                                              <a:pt x="618" y="2898"/>
                                            </a:lnTo>
                                            <a:lnTo>
                                              <a:pt x="545" y="2836"/>
                                            </a:lnTo>
                                            <a:lnTo>
                                              <a:pt x="475" y="2771"/>
                                            </a:lnTo>
                                            <a:lnTo>
                                              <a:pt x="410" y="2701"/>
                                            </a:lnTo>
                                            <a:lnTo>
                                              <a:pt x="348" y="2628"/>
                                            </a:lnTo>
                                            <a:lnTo>
                                              <a:pt x="291" y="2551"/>
                                            </a:lnTo>
                                            <a:lnTo>
                                              <a:pt x="238" y="2470"/>
                                            </a:lnTo>
                                            <a:lnTo>
                                              <a:pt x="190" y="2386"/>
                                            </a:lnTo>
                                            <a:lnTo>
                                              <a:pt x="147" y="2299"/>
                                            </a:lnTo>
                                            <a:lnTo>
                                              <a:pt x="109" y="2210"/>
                                            </a:lnTo>
                                            <a:lnTo>
                                              <a:pt x="77" y="2117"/>
                                            </a:lnTo>
                                            <a:lnTo>
                                              <a:pt x="49" y="2023"/>
                                            </a:lnTo>
                                            <a:lnTo>
                                              <a:pt x="28" y="1926"/>
                                            </a:lnTo>
                                            <a:lnTo>
                                              <a:pt x="13" y="1826"/>
                                            </a:lnTo>
                                            <a:lnTo>
                                              <a:pt x="3" y="1725"/>
                                            </a:lnTo>
                                            <a:lnTo>
                                              <a:pt x="0" y="1623"/>
                                            </a:lnTo>
                                            <a:lnTo>
                                              <a:pt x="3" y="1521"/>
                                            </a:lnTo>
                                            <a:lnTo>
                                              <a:pt x="13" y="1420"/>
                                            </a:lnTo>
                                            <a:lnTo>
                                              <a:pt x="28" y="1321"/>
                                            </a:lnTo>
                                            <a:lnTo>
                                              <a:pt x="49" y="1223"/>
                                            </a:lnTo>
                                            <a:lnTo>
                                              <a:pt x="77" y="1129"/>
                                            </a:lnTo>
                                            <a:lnTo>
                                              <a:pt x="109" y="1036"/>
                                            </a:lnTo>
                                            <a:lnTo>
                                              <a:pt x="147" y="947"/>
                                            </a:lnTo>
                                            <a:lnTo>
                                              <a:pt x="190" y="860"/>
                                            </a:lnTo>
                                            <a:lnTo>
                                              <a:pt x="238" y="777"/>
                                            </a:lnTo>
                                            <a:lnTo>
                                              <a:pt x="291" y="695"/>
                                            </a:lnTo>
                                            <a:lnTo>
                                              <a:pt x="348" y="618"/>
                                            </a:lnTo>
                                            <a:lnTo>
                                              <a:pt x="410" y="545"/>
                                            </a:lnTo>
                                            <a:lnTo>
                                              <a:pt x="475" y="475"/>
                                            </a:lnTo>
                                            <a:lnTo>
                                              <a:pt x="545" y="410"/>
                                            </a:lnTo>
                                            <a:lnTo>
                                              <a:pt x="618" y="348"/>
                                            </a:lnTo>
                                            <a:lnTo>
                                              <a:pt x="695" y="291"/>
                                            </a:lnTo>
                                            <a:lnTo>
                                              <a:pt x="776" y="239"/>
                                            </a:lnTo>
                                            <a:lnTo>
                                              <a:pt x="860" y="190"/>
                                            </a:lnTo>
                                            <a:lnTo>
                                              <a:pt x="947" y="147"/>
                                            </a:lnTo>
                                            <a:lnTo>
                                              <a:pt x="1036" y="109"/>
                                            </a:lnTo>
                                            <a:lnTo>
                                              <a:pt x="1129" y="77"/>
                                            </a:lnTo>
                                            <a:lnTo>
                                              <a:pt x="1223" y="49"/>
                                            </a:lnTo>
                                            <a:lnTo>
                                              <a:pt x="1320" y="28"/>
                                            </a:lnTo>
                                            <a:lnTo>
                                              <a:pt x="1420" y="13"/>
                                            </a:lnTo>
                                            <a:lnTo>
                                              <a:pt x="1521" y="3"/>
                                            </a:lnTo>
                                            <a:lnTo>
                                              <a:pt x="16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3" name="Experience icon symbol" descr="Experience icon symbol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1"/>
                                        <a:ext cx="74" cy="59"/>
                                      </a:xfrm>
                                      <a:custGeom>
                                        <a:avLst/>
                                        <a:gdLst>
                                          <a:gd name="T0" fmla="*/ 81 w 1395"/>
                                          <a:gd name="T1" fmla="*/ 1010 h 1106"/>
                                          <a:gd name="T2" fmla="*/ 107 w 1395"/>
                                          <a:gd name="T3" fmla="*/ 1025 h 1106"/>
                                          <a:gd name="T4" fmla="*/ 1308 w 1395"/>
                                          <a:gd name="T5" fmla="*/ 1018 h 1106"/>
                                          <a:gd name="T6" fmla="*/ 1316 w 1395"/>
                                          <a:gd name="T7" fmla="*/ 655 h 1106"/>
                                          <a:gd name="T8" fmla="*/ 1276 w 1395"/>
                                          <a:gd name="T9" fmla="*/ 681 h 1106"/>
                                          <a:gd name="T10" fmla="*/ 1205 w 1395"/>
                                          <a:gd name="T11" fmla="*/ 691 h 1106"/>
                                          <a:gd name="T12" fmla="*/ 812 w 1395"/>
                                          <a:gd name="T13" fmla="*/ 770 h 1106"/>
                                          <a:gd name="T14" fmla="*/ 776 w 1395"/>
                                          <a:gd name="T15" fmla="*/ 792 h 1106"/>
                                          <a:gd name="T16" fmla="*/ 605 w 1395"/>
                                          <a:gd name="T17" fmla="*/ 781 h 1106"/>
                                          <a:gd name="T18" fmla="*/ 593 w 1395"/>
                                          <a:gd name="T19" fmla="*/ 691 h 1106"/>
                                          <a:gd name="T20" fmla="*/ 145 w 1395"/>
                                          <a:gd name="T21" fmla="*/ 685 h 1106"/>
                                          <a:gd name="T22" fmla="*/ 104 w 1395"/>
                                          <a:gd name="T23" fmla="*/ 668 h 1106"/>
                                          <a:gd name="T24" fmla="*/ 1293 w 1395"/>
                                          <a:gd name="T25" fmla="*/ 287 h 1106"/>
                                          <a:gd name="T26" fmla="*/ 89 w 1395"/>
                                          <a:gd name="T27" fmla="*/ 295 h 1106"/>
                                          <a:gd name="T28" fmla="*/ 79 w 1395"/>
                                          <a:gd name="T29" fmla="*/ 502 h 1106"/>
                                          <a:gd name="T30" fmla="*/ 99 w 1395"/>
                                          <a:gd name="T31" fmla="*/ 559 h 1106"/>
                                          <a:gd name="T32" fmla="*/ 135 w 1395"/>
                                          <a:gd name="T33" fmla="*/ 586 h 1106"/>
                                          <a:gd name="T34" fmla="*/ 181 w 1395"/>
                                          <a:gd name="T35" fmla="*/ 601 h 1106"/>
                                          <a:gd name="T36" fmla="*/ 593 w 1395"/>
                                          <a:gd name="T37" fmla="*/ 538 h 1106"/>
                                          <a:gd name="T38" fmla="*/ 617 w 1395"/>
                                          <a:gd name="T39" fmla="*/ 505 h 1106"/>
                                          <a:gd name="T40" fmla="*/ 791 w 1395"/>
                                          <a:gd name="T41" fmla="*/ 505 h 1106"/>
                                          <a:gd name="T42" fmla="*/ 815 w 1395"/>
                                          <a:gd name="T43" fmla="*/ 538 h 1106"/>
                                          <a:gd name="T44" fmla="*/ 1227 w 1395"/>
                                          <a:gd name="T45" fmla="*/ 601 h 1106"/>
                                          <a:gd name="T46" fmla="*/ 1284 w 1395"/>
                                          <a:gd name="T47" fmla="*/ 574 h 1106"/>
                                          <a:gd name="T48" fmla="*/ 1314 w 1395"/>
                                          <a:gd name="T49" fmla="*/ 523 h 1106"/>
                                          <a:gd name="T50" fmla="*/ 1319 w 1395"/>
                                          <a:gd name="T51" fmla="*/ 302 h 1106"/>
                                          <a:gd name="T52" fmla="*/ 1293 w 1395"/>
                                          <a:gd name="T53" fmla="*/ 287 h 1106"/>
                                          <a:gd name="T54" fmla="*/ 900 w 1395"/>
                                          <a:gd name="T55" fmla="*/ 201 h 1106"/>
                                          <a:gd name="T56" fmla="*/ 520 w 1395"/>
                                          <a:gd name="T57" fmla="*/ 0 h 1106"/>
                                          <a:gd name="T58" fmla="*/ 925 w 1395"/>
                                          <a:gd name="T59" fmla="*/ 6 h 1106"/>
                                          <a:gd name="T60" fmla="*/ 966 w 1395"/>
                                          <a:gd name="T61" fmla="*/ 38 h 1106"/>
                                          <a:gd name="T62" fmla="*/ 983 w 1395"/>
                                          <a:gd name="T63" fmla="*/ 85 h 1106"/>
                                          <a:gd name="T64" fmla="*/ 1295 w 1395"/>
                                          <a:gd name="T65" fmla="*/ 203 h 1106"/>
                                          <a:gd name="T66" fmla="*/ 1352 w 1395"/>
                                          <a:gd name="T67" fmla="*/ 226 h 1106"/>
                                          <a:gd name="T68" fmla="*/ 1385 w 1395"/>
                                          <a:gd name="T69" fmla="*/ 270 h 1106"/>
                                          <a:gd name="T70" fmla="*/ 1395 w 1395"/>
                                          <a:gd name="T71" fmla="*/ 326 h 1106"/>
                                          <a:gd name="T72" fmla="*/ 1387 w 1395"/>
                                          <a:gd name="T73" fmla="*/ 1029 h 1106"/>
                                          <a:gd name="T74" fmla="*/ 1351 w 1395"/>
                                          <a:gd name="T75" fmla="*/ 1080 h 1106"/>
                                          <a:gd name="T76" fmla="*/ 1292 w 1395"/>
                                          <a:gd name="T77" fmla="*/ 1104 h 1106"/>
                                          <a:gd name="T78" fmla="*/ 104 w 1395"/>
                                          <a:gd name="T79" fmla="*/ 1105 h 1106"/>
                                          <a:gd name="T80" fmla="*/ 40 w 1395"/>
                                          <a:gd name="T81" fmla="*/ 1085 h 1106"/>
                                          <a:gd name="T82" fmla="*/ 7 w 1395"/>
                                          <a:gd name="T83" fmla="*/ 1042 h 1106"/>
                                          <a:gd name="T84" fmla="*/ 0 w 1395"/>
                                          <a:gd name="T85" fmla="*/ 980 h 1106"/>
                                          <a:gd name="T86" fmla="*/ 6 w 1395"/>
                                          <a:gd name="T87" fmla="*/ 287 h 1106"/>
                                          <a:gd name="T88" fmla="*/ 31 w 1395"/>
                                          <a:gd name="T89" fmla="*/ 238 h 1106"/>
                                          <a:gd name="T90" fmla="*/ 82 w 1395"/>
                                          <a:gd name="T91" fmla="*/ 207 h 1106"/>
                                          <a:gd name="T92" fmla="*/ 426 w 1395"/>
                                          <a:gd name="T93" fmla="*/ 201 h 1106"/>
                                          <a:gd name="T94" fmla="*/ 433 w 1395"/>
                                          <a:gd name="T95" fmla="*/ 52 h 1106"/>
                                          <a:gd name="T96" fmla="*/ 467 w 1395"/>
                                          <a:gd name="T97" fmla="*/ 14 h 1106"/>
                                          <a:gd name="T98" fmla="*/ 520 w 1395"/>
                                          <a:gd name="T99" fmla="*/ 0 h 110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95" h="1106">
                                            <a:moveTo>
                                              <a:pt x="79" y="655"/>
                                            </a:moveTo>
                                            <a:lnTo>
                                              <a:pt x="79" y="1000"/>
                                            </a:lnTo>
                                            <a:lnTo>
                                              <a:pt x="81" y="1010"/>
                                            </a:lnTo>
                                            <a:lnTo>
                                              <a:pt x="87" y="1018"/>
                                            </a:lnTo>
                                            <a:lnTo>
                                              <a:pt x="97" y="1023"/>
                                            </a:lnTo>
                                            <a:lnTo>
                                              <a:pt x="107" y="1025"/>
                                            </a:lnTo>
                                            <a:lnTo>
                                              <a:pt x="1288" y="1025"/>
                                            </a:lnTo>
                                            <a:lnTo>
                                              <a:pt x="1299" y="1023"/>
                                            </a:lnTo>
                                            <a:lnTo>
                                              <a:pt x="1308" y="1018"/>
                                            </a:lnTo>
                                            <a:lnTo>
                                              <a:pt x="1314" y="1010"/>
                                            </a:lnTo>
                                            <a:lnTo>
                                              <a:pt x="1316" y="1000"/>
                                            </a:lnTo>
                                            <a:lnTo>
                                              <a:pt x="1316" y="655"/>
                                            </a:lnTo>
                                            <a:lnTo>
                                              <a:pt x="1301" y="667"/>
                                            </a:lnTo>
                                            <a:lnTo>
                                              <a:pt x="1288" y="675"/>
                                            </a:lnTo>
                                            <a:lnTo>
                                              <a:pt x="1276" y="681"/>
                                            </a:lnTo>
                                            <a:lnTo>
                                              <a:pt x="1263" y="685"/>
                                            </a:lnTo>
                                            <a:lnTo>
                                              <a:pt x="1234" y="690"/>
                                            </a:lnTo>
                                            <a:lnTo>
                                              <a:pt x="1205" y="691"/>
                                            </a:lnTo>
                                            <a:lnTo>
                                              <a:pt x="815" y="691"/>
                                            </a:lnTo>
                                            <a:lnTo>
                                              <a:pt x="815" y="756"/>
                                            </a:lnTo>
                                            <a:lnTo>
                                              <a:pt x="812" y="770"/>
                                            </a:lnTo>
                                            <a:lnTo>
                                              <a:pt x="803" y="781"/>
                                            </a:lnTo>
                                            <a:lnTo>
                                              <a:pt x="791" y="789"/>
                                            </a:lnTo>
                                            <a:lnTo>
                                              <a:pt x="776" y="792"/>
                                            </a:lnTo>
                                            <a:lnTo>
                                              <a:pt x="632" y="792"/>
                                            </a:lnTo>
                                            <a:lnTo>
                                              <a:pt x="617" y="789"/>
                                            </a:lnTo>
                                            <a:lnTo>
                                              <a:pt x="605" y="781"/>
                                            </a:lnTo>
                                            <a:lnTo>
                                              <a:pt x="596" y="770"/>
                                            </a:lnTo>
                                            <a:lnTo>
                                              <a:pt x="593" y="756"/>
                                            </a:lnTo>
                                            <a:lnTo>
                                              <a:pt x="593" y="691"/>
                                            </a:lnTo>
                                            <a:lnTo>
                                              <a:pt x="203" y="691"/>
                                            </a:lnTo>
                                            <a:lnTo>
                                              <a:pt x="174" y="690"/>
                                            </a:lnTo>
                                            <a:lnTo>
                                              <a:pt x="145" y="685"/>
                                            </a:lnTo>
                                            <a:lnTo>
                                              <a:pt x="133" y="681"/>
                                            </a:lnTo>
                                            <a:lnTo>
                                              <a:pt x="119" y="675"/>
                                            </a:lnTo>
                                            <a:lnTo>
                                              <a:pt x="104" y="668"/>
                                            </a:lnTo>
                                            <a:lnTo>
                                              <a:pt x="91" y="661"/>
                                            </a:lnTo>
                                            <a:lnTo>
                                              <a:pt x="79" y="655"/>
                                            </a:lnTo>
                                            <a:close/>
                                            <a:moveTo>
                                              <a:pt x="1293" y="287"/>
                                            </a:moveTo>
                                            <a:lnTo>
                                              <a:pt x="109" y="288"/>
                                            </a:lnTo>
                                            <a:lnTo>
                                              <a:pt x="98" y="290"/>
                                            </a:lnTo>
                                            <a:lnTo>
                                              <a:pt x="89" y="295"/>
                                            </a:lnTo>
                                            <a:lnTo>
                                              <a:pt x="83" y="304"/>
                                            </a:lnTo>
                                            <a:lnTo>
                                              <a:pt x="80" y="313"/>
                                            </a:lnTo>
                                            <a:lnTo>
                                              <a:pt x="79" y="502"/>
                                            </a:lnTo>
                                            <a:lnTo>
                                              <a:pt x="82" y="523"/>
                                            </a:lnTo>
                                            <a:lnTo>
                                              <a:pt x="88" y="542"/>
                                            </a:lnTo>
                                            <a:lnTo>
                                              <a:pt x="99" y="559"/>
                                            </a:lnTo>
                                            <a:lnTo>
                                              <a:pt x="112" y="574"/>
                                            </a:lnTo>
                                            <a:lnTo>
                                              <a:pt x="122" y="580"/>
                                            </a:lnTo>
                                            <a:lnTo>
                                              <a:pt x="135" y="586"/>
                                            </a:lnTo>
                                            <a:lnTo>
                                              <a:pt x="148" y="591"/>
                                            </a:lnTo>
                                            <a:lnTo>
                                              <a:pt x="160" y="595"/>
                                            </a:lnTo>
                                            <a:lnTo>
                                              <a:pt x="181" y="601"/>
                                            </a:lnTo>
                                            <a:lnTo>
                                              <a:pt x="203" y="603"/>
                                            </a:lnTo>
                                            <a:lnTo>
                                              <a:pt x="593" y="603"/>
                                            </a:lnTo>
                                            <a:lnTo>
                                              <a:pt x="593" y="538"/>
                                            </a:lnTo>
                                            <a:lnTo>
                                              <a:pt x="596" y="525"/>
                                            </a:lnTo>
                                            <a:lnTo>
                                              <a:pt x="605" y="513"/>
                                            </a:lnTo>
                                            <a:lnTo>
                                              <a:pt x="617" y="505"/>
                                            </a:lnTo>
                                            <a:lnTo>
                                              <a:pt x="632" y="502"/>
                                            </a:lnTo>
                                            <a:lnTo>
                                              <a:pt x="776" y="502"/>
                                            </a:lnTo>
                                            <a:lnTo>
                                              <a:pt x="791" y="505"/>
                                            </a:lnTo>
                                            <a:lnTo>
                                              <a:pt x="803" y="513"/>
                                            </a:lnTo>
                                            <a:lnTo>
                                              <a:pt x="812" y="525"/>
                                            </a:lnTo>
                                            <a:lnTo>
                                              <a:pt x="815" y="538"/>
                                            </a:lnTo>
                                            <a:lnTo>
                                              <a:pt x="815" y="603"/>
                                            </a:lnTo>
                                            <a:lnTo>
                                              <a:pt x="1205" y="603"/>
                                            </a:lnTo>
                                            <a:lnTo>
                                              <a:pt x="1227" y="601"/>
                                            </a:lnTo>
                                            <a:lnTo>
                                              <a:pt x="1248" y="595"/>
                                            </a:lnTo>
                                            <a:lnTo>
                                              <a:pt x="1267" y="586"/>
                                            </a:lnTo>
                                            <a:lnTo>
                                              <a:pt x="1284" y="574"/>
                                            </a:lnTo>
                                            <a:lnTo>
                                              <a:pt x="1297" y="559"/>
                                            </a:lnTo>
                                            <a:lnTo>
                                              <a:pt x="1307" y="542"/>
                                            </a:lnTo>
                                            <a:lnTo>
                                              <a:pt x="1314" y="523"/>
                                            </a:lnTo>
                                            <a:lnTo>
                                              <a:pt x="1316" y="502"/>
                                            </a:lnTo>
                                            <a:lnTo>
                                              <a:pt x="1322" y="311"/>
                                            </a:lnTo>
                                            <a:lnTo>
                                              <a:pt x="1319" y="302"/>
                                            </a:lnTo>
                                            <a:lnTo>
                                              <a:pt x="1313" y="294"/>
                                            </a:lnTo>
                                            <a:lnTo>
                                              <a:pt x="1304" y="288"/>
                                            </a:lnTo>
                                            <a:lnTo>
                                              <a:pt x="1293" y="287"/>
                                            </a:lnTo>
                                            <a:close/>
                                            <a:moveTo>
                                              <a:pt x="510" y="80"/>
                                            </a:moveTo>
                                            <a:lnTo>
                                              <a:pt x="510" y="201"/>
                                            </a:lnTo>
                                            <a:lnTo>
                                              <a:pt x="900" y="201"/>
                                            </a:lnTo>
                                            <a:lnTo>
                                              <a:pt x="900" y="80"/>
                                            </a:lnTo>
                                            <a:lnTo>
                                              <a:pt x="510" y="80"/>
                                            </a:lnTo>
                                            <a:close/>
                                            <a:moveTo>
                                              <a:pt x="520" y="0"/>
                                            </a:moveTo>
                                            <a:lnTo>
                                              <a:pt x="888" y="0"/>
                                            </a:lnTo>
                                            <a:lnTo>
                                              <a:pt x="907" y="1"/>
                                            </a:lnTo>
                                            <a:lnTo>
                                              <a:pt x="925" y="6"/>
                                            </a:lnTo>
                                            <a:lnTo>
                                              <a:pt x="941" y="14"/>
                                            </a:lnTo>
                                            <a:lnTo>
                                              <a:pt x="954" y="25"/>
                                            </a:lnTo>
                                            <a:lnTo>
                                              <a:pt x="966" y="38"/>
                                            </a:lnTo>
                                            <a:lnTo>
                                              <a:pt x="975" y="52"/>
                                            </a:lnTo>
                                            <a:lnTo>
                                              <a:pt x="981" y="68"/>
                                            </a:lnTo>
                                            <a:lnTo>
                                              <a:pt x="983" y="85"/>
                                            </a:lnTo>
                                            <a:lnTo>
                                              <a:pt x="983" y="201"/>
                                            </a:lnTo>
                                            <a:lnTo>
                                              <a:pt x="1269" y="201"/>
                                            </a:lnTo>
                                            <a:lnTo>
                                              <a:pt x="1295" y="203"/>
                                            </a:lnTo>
                                            <a:lnTo>
                                              <a:pt x="1317" y="208"/>
                                            </a:lnTo>
                                            <a:lnTo>
                                              <a:pt x="1336" y="216"/>
                                            </a:lnTo>
                                            <a:lnTo>
                                              <a:pt x="1352" y="226"/>
                                            </a:lnTo>
                                            <a:lnTo>
                                              <a:pt x="1365" y="239"/>
                                            </a:lnTo>
                                            <a:lnTo>
                                              <a:pt x="1376" y="253"/>
                                            </a:lnTo>
                                            <a:lnTo>
                                              <a:pt x="1385" y="270"/>
                                            </a:lnTo>
                                            <a:lnTo>
                                              <a:pt x="1390" y="287"/>
                                            </a:lnTo>
                                            <a:lnTo>
                                              <a:pt x="1394" y="306"/>
                                            </a:lnTo>
                                            <a:lnTo>
                                              <a:pt x="1395" y="326"/>
                                            </a:lnTo>
                                            <a:lnTo>
                                              <a:pt x="1395" y="980"/>
                                            </a:lnTo>
                                            <a:lnTo>
                                              <a:pt x="1393" y="1006"/>
                                            </a:lnTo>
                                            <a:lnTo>
                                              <a:pt x="1387" y="1029"/>
                                            </a:lnTo>
                                            <a:lnTo>
                                              <a:pt x="1378" y="1049"/>
                                            </a:lnTo>
                                            <a:lnTo>
                                              <a:pt x="1366" y="1066"/>
                                            </a:lnTo>
                                            <a:lnTo>
                                              <a:pt x="1351" y="1080"/>
                                            </a:lnTo>
                                            <a:lnTo>
                                              <a:pt x="1333" y="1091"/>
                                            </a:lnTo>
                                            <a:lnTo>
                                              <a:pt x="1314" y="1099"/>
                                            </a:lnTo>
                                            <a:lnTo>
                                              <a:pt x="1292" y="1104"/>
                                            </a:lnTo>
                                            <a:lnTo>
                                              <a:pt x="1269" y="1106"/>
                                            </a:lnTo>
                                            <a:lnTo>
                                              <a:pt x="135" y="1106"/>
                                            </a:lnTo>
                                            <a:lnTo>
                                              <a:pt x="104" y="1105"/>
                                            </a:lnTo>
                                            <a:lnTo>
                                              <a:pt x="79" y="1101"/>
                                            </a:lnTo>
                                            <a:lnTo>
                                              <a:pt x="57" y="1094"/>
                                            </a:lnTo>
                                            <a:lnTo>
                                              <a:pt x="40" y="1085"/>
                                            </a:lnTo>
                                            <a:lnTo>
                                              <a:pt x="26" y="1073"/>
                                            </a:lnTo>
                                            <a:lnTo>
                                              <a:pt x="15" y="1059"/>
                                            </a:lnTo>
                                            <a:lnTo>
                                              <a:pt x="7" y="1042"/>
                                            </a:lnTo>
                                            <a:lnTo>
                                              <a:pt x="3" y="1024"/>
                                            </a:lnTo>
                                            <a:lnTo>
                                              <a:pt x="0" y="1003"/>
                                            </a:lnTo>
                                            <a:lnTo>
                                              <a:pt x="0" y="980"/>
                                            </a:lnTo>
                                            <a:lnTo>
                                              <a:pt x="0" y="326"/>
                                            </a:lnTo>
                                            <a:lnTo>
                                              <a:pt x="2" y="306"/>
                                            </a:lnTo>
                                            <a:lnTo>
                                              <a:pt x="6" y="287"/>
                                            </a:lnTo>
                                            <a:lnTo>
                                              <a:pt x="12" y="269"/>
                                            </a:lnTo>
                                            <a:lnTo>
                                              <a:pt x="20" y="252"/>
                                            </a:lnTo>
                                            <a:lnTo>
                                              <a:pt x="31" y="238"/>
                                            </a:lnTo>
                                            <a:lnTo>
                                              <a:pt x="45" y="225"/>
                                            </a:lnTo>
                                            <a:lnTo>
                                              <a:pt x="62" y="215"/>
                                            </a:lnTo>
                                            <a:lnTo>
                                              <a:pt x="82" y="207"/>
                                            </a:lnTo>
                                            <a:lnTo>
                                              <a:pt x="107" y="203"/>
                                            </a:lnTo>
                                            <a:lnTo>
                                              <a:pt x="135" y="201"/>
                                            </a:lnTo>
                                            <a:lnTo>
                                              <a:pt x="426" y="201"/>
                                            </a:lnTo>
                                            <a:lnTo>
                                              <a:pt x="426" y="85"/>
                                            </a:lnTo>
                                            <a:lnTo>
                                              <a:pt x="428" y="68"/>
                                            </a:lnTo>
                                            <a:lnTo>
                                              <a:pt x="433" y="52"/>
                                            </a:lnTo>
                                            <a:lnTo>
                                              <a:pt x="442" y="38"/>
                                            </a:lnTo>
                                            <a:lnTo>
                                              <a:pt x="454" y="25"/>
                                            </a:lnTo>
                                            <a:lnTo>
                                              <a:pt x="467" y="14"/>
                                            </a:lnTo>
                                            <a:lnTo>
                                              <a:pt x="483" y="6"/>
                                            </a:lnTo>
                                            <a:lnTo>
                                              <a:pt x="501" y="1"/>
                                            </a:lnTo>
                                            <a:lnTo>
                                              <a:pt x="52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bg1"/>
                                      </a:solidFill>
                                      <a:ln w="0">
                                        <a:noFill/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03DB14F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      </v:shape>
      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8587" w:type="dxa"/>
                </w:tcPr>
                <w:p w14:paraId="563A26E1" w14:textId="77777777" w:rsidR="00E266E1" w:rsidRPr="00496EE6" w:rsidRDefault="00E52048" w:rsidP="00E266E1">
                  <w:pPr>
                    <w:pStyle w:val="Heading1"/>
                    <w:outlineLvl w:val="0"/>
                    <w:rPr>
                      <w:rFonts w:ascii="Times New Roman" w:hAnsi="Times New Roman" w:cs="Times New Roman"/>
                    </w:rPr>
                  </w:pPr>
                  <w:sdt>
                    <w:sdtPr>
                      <w:rPr>
                        <w:rFonts w:ascii="Times New Roman" w:hAnsi="Times New Roman" w:cs="Times New Roman"/>
                      </w:rPr>
                      <w:alias w:val="Education:"/>
                      <w:tag w:val="Education:"/>
                      <w:id w:val="-2131392780"/>
                      <w:placeholder>
                        <w:docPart w:val="6578FFDBD9C84B10970F2B7C7EDD6F6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E266E1" w:rsidRPr="00496EE6">
                        <w:rPr>
                          <w:rFonts w:ascii="Times New Roman" w:hAnsi="Times New Roman" w:cs="Times New Roman"/>
                        </w:rPr>
                        <w:t>Experience</w:t>
                      </w:r>
                    </w:sdtContent>
                  </w:sdt>
                </w:p>
              </w:tc>
            </w:tr>
          </w:tbl>
          <w:p w14:paraId="6254AAE6" w14:textId="77777777" w:rsidR="00E266E1" w:rsidRPr="00496EE6" w:rsidRDefault="00E266E1" w:rsidP="00E266E1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 w:rsidRPr="00496EE6">
              <w:rPr>
                <w:rFonts w:ascii="Times New Roman" w:hAnsi="Times New Roman" w:cs="Times New Roman"/>
                <w:color w:val="9F97D1" w:themeColor="accent2" w:themeTint="66"/>
              </w:rPr>
              <w:t xml:space="preserve">Electric Drill Operator </w:t>
            </w:r>
            <w:r w:rsidRPr="00496EE6">
              <w:rPr>
                <w:rFonts w:ascii="Times New Roman" w:hAnsi="Times New Roman" w:cs="Times New Roman"/>
              </w:rPr>
              <w:t xml:space="preserve">| </w:t>
            </w:r>
            <w:r w:rsidRPr="00496EE6">
              <w:rPr>
                <w:rStyle w:val="Emphasis"/>
                <w:rFonts w:ascii="Times New Roman" w:hAnsi="Times New Roman" w:cs="Times New Roman"/>
              </w:rPr>
              <w:t>Khethekile Mining</w:t>
            </w:r>
          </w:p>
          <w:p w14:paraId="652D242D" w14:textId="77777777" w:rsidR="00E266E1" w:rsidRPr="000650AF" w:rsidRDefault="00E266E1" w:rsidP="00E266E1">
            <w:pPr>
              <w:pStyle w:val="Heading3"/>
              <w:outlineLvl w:val="2"/>
              <w:rPr>
                <w:rFonts w:ascii="Times New Roman" w:hAnsi="Times New Roman" w:cs="Times New Roman"/>
                <w:color w:val="000000" w:themeColor="text1"/>
              </w:rPr>
            </w:pPr>
            <w:r w:rsidRPr="000650AF">
              <w:rPr>
                <w:rFonts w:ascii="Times New Roman" w:hAnsi="Times New Roman" w:cs="Times New Roman"/>
                <w:color w:val="000000" w:themeColor="text1"/>
              </w:rPr>
              <w:t>November 2012 – JAnuary 2017</w:t>
            </w:r>
          </w:p>
          <w:p w14:paraId="0FD1BE66" w14:textId="2248CEE2" w:rsidR="00E266E1" w:rsidRPr="00331385" w:rsidRDefault="000650AF" w:rsidP="00E266E1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 Drill Operator (</w:t>
            </w:r>
            <w:r w:rsidR="00E266E1" w:rsidRPr="00331385">
              <w:rPr>
                <w:rFonts w:ascii="Times New Roman" w:hAnsi="Times New Roman" w:cs="Times New Roman"/>
                <w:sz w:val="24"/>
                <w:szCs w:val="24"/>
              </w:rPr>
              <w:t>Safety Representative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81FFAE" w14:textId="77777777" w:rsidR="00E266E1" w:rsidRPr="00331385" w:rsidRDefault="00E266E1" w:rsidP="00E266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0AF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Reference</w:t>
            </w:r>
            <w:r w:rsidRPr="00331385">
              <w:rPr>
                <w:rFonts w:ascii="Times New Roman" w:hAnsi="Times New Roman" w:cs="Times New Roman"/>
                <w:sz w:val="24"/>
                <w:szCs w:val="24"/>
              </w:rPr>
              <w:t>: Jessica Leroux</w:t>
            </w:r>
          </w:p>
          <w:p w14:paraId="127A7A33" w14:textId="223AB1FF" w:rsidR="00E266E1" w:rsidRPr="00496EE6" w:rsidRDefault="00E266E1" w:rsidP="00E266E1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Times New Roman" w:hAnsi="Times New Roman" w:cs="Times New Roman"/>
              </w:rPr>
            </w:pPr>
            <w:r w:rsidRPr="0033138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(+27) 82 658 5419</w:t>
            </w:r>
          </w:p>
        </w:tc>
        <w:tc>
          <w:tcPr>
            <w:tcW w:w="4320" w:type="dxa"/>
            <w:tcMar>
              <w:left w:w="576" w:type="dxa"/>
            </w:tcMar>
          </w:tcPr>
          <w:p w14:paraId="70DB62EB" w14:textId="149878AB" w:rsidR="00817325" w:rsidRPr="00496EE6" w:rsidRDefault="00817325" w:rsidP="00817325">
            <w:pPr>
              <w:pStyle w:val="ListBullet"/>
              <w:numPr>
                <w:ilvl w:val="0"/>
                <w:numId w:val="0"/>
              </w:numPr>
              <w:spacing w:after="80"/>
              <w:ind w:left="360" w:hanging="36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496EE6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Technical skills</w:t>
            </w:r>
          </w:p>
          <w:p w14:paraId="7FAEC161" w14:textId="6575BCDD" w:rsidR="00F904FC" w:rsidRPr="00496EE6" w:rsidRDefault="000024D6" w:rsidP="00565B06">
            <w:pPr>
              <w:pStyle w:val="ListBullet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Business process improvement</w:t>
            </w:r>
          </w:p>
          <w:p w14:paraId="6E3D91AF" w14:textId="77777777" w:rsidR="00F904FC" w:rsidRPr="00496EE6" w:rsidRDefault="000024D6" w:rsidP="00565B06">
            <w:pPr>
              <w:pStyle w:val="ListBullet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Business system analysis</w:t>
            </w:r>
          </w:p>
          <w:p w14:paraId="4B0AD2B2" w14:textId="6BACBDD8" w:rsidR="000024D6" w:rsidRPr="00496EE6" w:rsidRDefault="000024D6" w:rsidP="00565B06">
            <w:pPr>
              <w:pStyle w:val="ListBullet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Requirements </w:t>
            </w:r>
            <w:r w:rsidR="00367F01" w:rsidRPr="00496EE6">
              <w:rPr>
                <w:rStyle w:val="e24kjd"/>
                <w:rFonts w:ascii="Times New Roman" w:hAnsi="Times New Roman" w:cs="Times New Roman"/>
                <w:b/>
                <w:bCs/>
                <w:sz w:val="24"/>
                <w:szCs w:val="24"/>
              </w:rPr>
              <w:t>elicitation</w:t>
            </w:r>
          </w:p>
          <w:p w14:paraId="7941D4B2" w14:textId="07E0797A" w:rsidR="000024D6" w:rsidRPr="00496EE6" w:rsidRDefault="000024D6" w:rsidP="00565B06">
            <w:pPr>
              <w:pStyle w:val="ListBullet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 Office</w:t>
            </w:r>
          </w:p>
          <w:p w14:paraId="49A0FFA2" w14:textId="5B40592B" w:rsidR="009A0713" w:rsidRPr="00496EE6" w:rsidRDefault="009A0713" w:rsidP="00565B06">
            <w:pPr>
              <w:pStyle w:val="ListBullet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 Power BI</w:t>
            </w:r>
          </w:p>
          <w:p w14:paraId="4EA9B7EA" w14:textId="3859E24E" w:rsidR="009A0713" w:rsidRPr="00496EE6" w:rsidRDefault="009A0713" w:rsidP="00565B06">
            <w:pPr>
              <w:pStyle w:val="ListBullet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</w:t>
            </w:r>
            <w:r w:rsidR="00BD3531" w:rsidRPr="00496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Dynamics 365</w:t>
            </w:r>
          </w:p>
          <w:p w14:paraId="6B4BAE4A" w14:textId="1CB996B0" w:rsidR="00817325" w:rsidRPr="00496EE6" w:rsidRDefault="00817325" w:rsidP="00565B06">
            <w:pPr>
              <w:pStyle w:val="ListBullet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 design (HTML5, CSS3, JavaScript)</w:t>
            </w:r>
          </w:p>
          <w:p w14:paraId="5BC9B366" w14:textId="16D6A353" w:rsidR="00817325" w:rsidRPr="00496EE6" w:rsidRDefault="00817325" w:rsidP="00565B06">
            <w:pPr>
              <w:pStyle w:val="ListBullet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C#</w:t>
            </w:r>
          </w:p>
          <w:p w14:paraId="43446245" w14:textId="13FEA97F" w:rsidR="00817325" w:rsidRPr="00496EE6" w:rsidRDefault="00817325" w:rsidP="00565B06">
            <w:pPr>
              <w:pStyle w:val="ListBullet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Python</w:t>
            </w:r>
          </w:p>
          <w:p w14:paraId="2BB929FB" w14:textId="7BA2199B" w:rsidR="00E266E1" w:rsidRPr="00496EE6" w:rsidRDefault="00E266E1" w:rsidP="00565B06">
            <w:pPr>
              <w:pStyle w:val="ListBullet"/>
              <w:spacing w:after="8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96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Microsoft SQL</w:t>
            </w:r>
          </w:p>
          <w:p w14:paraId="014B49C8" w14:textId="05F4225A" w:rsidR="009A0713" w:rsidRPr="00496EE6" w:rsidRDefault="009A0713" w:rsidP="00D90952">
            <w:pPr>
              <w:pStyle w:val="ListBullet"/>
              <w:numPr>
                <w:ilvl w:val="0"/>
                <w:numId w:val="0"/>
              </w:numPr>
              <w:spacing w:after="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89AF4A" w14:textId="77777777" w:rsidR="000024D6" w:rsidRPr="00496EE6" w:rsidRDefault="000024D6" w:rsidP="00CA0A14">
            <w:pPr>
              <w:pStyle w:val="ListBullet"/>
              <w:numPr>
                <w:ilvl w:val="0"/>
                <w:numId w:val="0"/>
              </w:numPr>
              <w:spacing w:after="8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496EE6" w14:paraId="3854657D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3E65614B" w14:textId="77777777" w:rsidR="00AC7C34" w:rsidRPr="00496EE6" w:rsidRDefault="00075B13" w:rsidP="00075B13">
            <w:pPr>
              <w:pStyle w:val="Icons"/>
              <w:rPr>
                <w:rFonts w:ascii="Times New Roman" w:hAnsi="Times New Roman" w:cs="Times New Roman"/>
              </w:rPr>
            </w:pPr>
            <w:r w:rsidRPr="00496EE6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33C3775E" wp14:editId="6CC713E8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5B349E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2523F54" w14:textId="77777777" w:rsidR="00AC7C34" w:rsidRPr="00496EE6" w:rsidRDefault="00E52048" w:rsidP="00AD6216">
            <w:pPr>
              <w:pStyle w:val="Heading1"/>
              <w:outlineLvl w:val="0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Activities:"/>
                <w:tag w:val="Activities:"/>
                <w:id w:val="-2061776476"/>
                <w:placeholder>
                  <w:docPart w:val="5F79ACF32BAF49548DE40DE4D4882DEC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496EE6">
                  <w:rPr>
                    <w:rFonts w:ascii="Times New Roman" w:hAnsi="Times New Roman" w:cs="Times New Roman"/>
                  </w:rPr>
                  <w:t>Activities</w:t>
                </w:r>
              </w:sdtContent>
            </w:sdt>
          </w:p>
        </w:tc>
      </w:tr>
    </w:tbl>
    <w:p w14:paraId="18C63C70" w14:textId="77777777" w:rsidR="007A0F44" w:rsidRPr="00331385" w:rsidRDefault="004C1FEB" w:rsidP="000024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31385">
        <w:rPr>
          <w:rFonts w:ascii="Times New Roman" w:hAnsi="Times New Roman" w:cs="Times New Roman"/>
          <w:sz w:val="24"/>
          <w:szCs w:val="24"/>
        </w:rPr>
        <w:t>Reading Books</w:t>
      </w:r>
    </w:p>
    <w:p w14:paraId="080947DE" w14:textId="548F83F5" w:rsidR="004C1FEB" w:rsidRPr="00331385" w:rsidRDefault="006A5A39" w:rsidP="000024D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31385">
        <w:rPr>
          <w:rFonts w:ascii="Times New Roman" w:hAnsi="Times New Roman" w:cs="Times New Roman"/>
          <w:sz w:val="24"/>
          <w:szCs w:val="24"/>
        </w:rPr>
        <w:t>Playing football</w:t>
      </w:r>
    </w:p>
    <w:p w14:paraId="1EA4E9FA" w14:textId="702E3C3E" w:rsidR="00D90952" w:rsidRPr="00331385" w:rsidRDefault="0072262D" w:rsidP="004C1FE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31385">
        <w:rPr>
          <w:rFonts w:ascii="Times New Roman" w:hAnsi="Times New Roman" w:cs="Times New Roman"/>
          <w:sz w:val="24"/>
          <w:szCs w:val="24"/>
        </w:rPr>
        <w:t>Jogging</w:t>
      </w:r>
    </w:p>
    <w:p w14:paraId="38CA133E" w14:textId="39B42A54" w:rsidR="003D51C3" w:rsidRPr="00496EE6" w:rsidRDefault="003D51C3" w:rsidP="003D51C3">
      <w:pPr>
        <w:rPr>
          <w:rFonts w:ascii="Times New Roman" w:hAnsi="Times New Roman" w:cs="Times New Roman"/>
        </w:rPr>
      </w:pPr>
    </w:p>
    <w:p w14:paraId="5FD70819" w14:textId="141553EE" w:rsidR="003D51C3" w:rsidRPr="00496EE6" w:rsidRDefault="00715F9C" w:rsidP="003D51C3">
      <w:pPr>
        <w:pStyle w:val="Heading3"/>
        <w:rPr>
          <w:rFonts w:ascii="Times New Roman" w:hAnsi="Times New Roman" w:cs="Times New Roman"/>
        </w:rPr>
      </w:pPr>
      <w:r w:rsidRPr="00496EE6">
        <w:rPr>
          <w:rFonts w:ascii="Times New Roman" w:hAnsi="Times New Roman" w:cs="Times New Roman"/>
        </w:rPr>
        <w:t xml:space="preserve">OTHER </w:t>
      </w:r>
      <w:r w:rsidR="003D51C3" w:rsidRPr="00496EE6">
        <w:rPr>
          <w:rFonts w:ascii="Times New Roman" w:hAnsi="Times New Roman" w:cs="Times New Roman"/>
        </w:rPr>
        <w:t>ACHIEVEMENTS</w:t>
      </w:r>
    </w:p>
    <w:p w14:paraId="575E8125" w14:textId="77777777" w:rsidR="003D51C3" w:rsidRPr="00331385" w:rsidRDefault="003D51C3" w:rsidP="003D51C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ZA"/>
        </w:rPr>
      </w:pPr>
      <w:r w:rsidRPr="00331385">
        <w:rPr>
          <w:rFonts w:ascii="Times New Roman" w:hAnsi="Times New Roman" w:cs="Times New Roman"/>
          <w:b/>
          <w:bCs/>
          <w:sz w:val="24"/>
          <w:szCs w:val="24"/>
          <w:lang w:val="en-ZA"/>
        </w:rPr>
        <w:t>Microsoft® Digital Literacy Certificate</w:t>
      </w:r>
    </w:p>
    <w:p w14:paraId="5F8D4F04" w14:textId="6E8CF602" w:rsidR="003D51C3" w:rsidRPr="00331385" w:rsidRDefault="003D51C3" w:rsidP="003D51C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ZA"/>
        </w:rPr>
      </w:pPr>
      <w:r w:rsidRPr="00331385">
        <w:rPr>
          <w:rFonts w:ascii="Times New Roman" w:hAnsi="Times New Roman" w:cs="Times New Roman"/>
          <w:b/>
          <w:bCs/>
          <w:sz w:val="24"/>
          <w:szCs w:val="24"/>
          <w:lang w:val="en-ZA"/>
        </w:rPr>
        <w:t>IBM Blockchain Badge</w:t>
      </w:r>
    </w:p>
    <w:p w14:paraId="30C6A622" w14:textId="24F4DF2A" w:rsidR="002F5A83" w:rsidRPr="00331385" w:rsidRDefault="002F5A83" w:rsidP="003D51C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  <w:lang w:val="en-ZA"/>
        </w:rPr>
      </w:pPr>
      <w:r w:rsidRPr="00331385">
        <w:rPr>
          <w:rFonts w:ascii="Times New Roman" w:hAnsi="Times New Roman" w:cs="Times New Roman"/>
          <w:b/>
          <w:bCs/>
          <w:sz w:val="24"/>
          <w:szCs w:val="24"/>
        </w:rPr>
        <w:t>Coursera for: Programming for Everybody (Getting Started with Python)</w:t>
      </w:r>
    </w:p>
    <w:p w14:paraId="4FC8A7B7" w14:textId="77777777" w:rsidR="003D51C3" w:rsidRPr="003D51C3" w:rsidRDefault="003D51C3" w:rsidP="003D51C3"/>
    <w:sectPr w:rsidR="003D51C3" w:rsidRPr="003D51C3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6AE73" w14:textId="77777777" w:rsidR="004F1782" w:rsidRDefault="004F1782" w:rsidP="00F534FB">
      <w:pPr>
        <w:spacing w:after="0"/>
      </w:pPr>
      <w:r>
        <w:separator/>
      </w:r>
    </w:p>
  </w:endnote>
  <w:endnote w:type="continuationSeparator" w:id="0">
    <w:p w14:paraId="01FB40A9" w14:textId="77777777" w:rsidR="004F1782" w:rsidRDefault="004F178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30E1A1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3A56A" w14:textId="77777777" w:rsidR="004F1782" w:rsidRDefault="004F1782" w:rsidP="00F534FB">
      <w:pPr>
        <w:spacing w:after="0"/>
      </w:pPr>
      <w:r>
        <w:separator/>
      </w:r>
    </w:p>
  </w:footnote>
  <w:footnote w:type="continuationSeparator" w:id="0">
    <w:p w14:paraId="6262FBD4" w14:textId="77777777" w:rsidR="004F1782" w:rsidRDefault="004F178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463C72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92B5F02" wp14:editId="4FE8A3CC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C64958B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C116F9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23ED9"/>
    <w:multiLevelType w:val="hybridMultilevel"/>
    <w:tmpl w:val="67A0EA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EA092C"/>
    <w:multiLevelType w:val="hybridMultilevel"/>
    <w:tmpl w:val="C1C080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432657"/>
    <w:multiLevelType w:val="hybridMultilevel"/>
    <w:tmpl w:val="816467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D01974"/>
    <w:multiLevelType w:val="hybridMultilevel"/>
    <w:tmpl w:val="73BA37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A11ACA"/>
    <w:multiLevelType w:val="hybridMultilevel"/>
    <w:tmpl w:val="FAE48C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D4CCB"/>
    <w:multiLevelType w:val="hybridMultilevel"/>
    <w:tmpl w:val="89109D0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A651A7"/>
    <w:multiLevelType w:val="hybridMultilevel"/>
    <w:tmpl w:val="18666F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2"/>
  </w:num>
  <w:num w:numId="16">
    <w:abstractNumId w:val="13"/>
  </w:num>
  <w:num w:numId="17">
    <w:abstractNumId w:val="17"/>
  </w:num>
  <w:num w:numId="18">
    <w:abstractNumId w:val="16"/>
  </w:num>
  <w:num w:numId="19">
    <w:abstractNumId w:val="11"/>
  </w:num>
  <w:num w:numId="20">
    <w:abstractNumId w:val="20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82"/>
    <w:rsid w:val="00000E6E"/>
    <w:rsid w:val="000024D6"/>
    <w:rsid w:val="00002750"/>
    <w:rsid w:val="00004D4E"/>
    <w:rsid w:val="00011895"/>
    <w:rsid w:val="00013818"/>
    <w:rsid w:val="00024730"/>
    <w:rsid w:val="00024776"/>
    <w:rsid w:val="000348ED"/>
    <w:rsid w:val="00040CF1"/>
    <w:rsid w:val="0004158B"/>
    <w:rsid w:val="00051DFD"/>
    <w:rsid w:val="00052A77"/>
    <w:rsid w:val="00056FE7"/>
    <w:rsid w:val="000570FF"/>
    <w:rsid w:val="00057244"/>
    <w:rsid w:val="00061C1E"/>
    <w:rsid w:val="0006454B"/>
    <w:rsid w:val="000650AF"/>
    <w:rsid w:val="00075B13"/>
    <w:rsid w:val="00080C88"/>
    <w:rsid w:val="00092692"/>
    <w:rsid w:val="00096203"/>
    <w:rsid w:val="000A0229"/>
    <w:rsid w:val="000B6EC8"/>
    <w:rsid w:val="000C2371"/>
    <w:rsid w:val="000C78DC"/>
    <w:rsid w:val="000E24AC"/>
    <w:rsid w:val="000E2D2D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74D3D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1433"/>
    <w:rsid w:val="0020735F"/>
    <w:rsid w:val="00211B44"/>
    <w:rsid w:val="002146F8"/>
    <w:rsid w:val="00215593"/>
    <w:rsid w:val="00217917"/>
    <w:rsid w:val="00233F80"/>
    <w:rsid w:val="002372E8"/>
    <w:rsid w:val="00237322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171A"/>
    <w:rsid w:val="002A4190"/>
    <w:rsid w:val="002A4EDA"/>
    <w:rsid w:val="002B01E3"/>
    <w:rsid w:val="002B370F"/>
    <w:rsid w:val="002B3FC8"/>
    <w:rsid w:val="002B4E01"/>
    <w:rsid w:val="002F10E7"/>
    <w:rsid w:val="002F4498"/>
    <w:rsid w:val="002F5A83"/>
    <w:rsid w:val="002F69E4"/>
    <w:rsid w:val="00300A98"/>
    <w:rsid w:val="00304F93"/>
    <w:rsid w:val="0030724A"/>
    <w:rsid w:val="00316CE4"/>
    <w:rsid w:val="00323175"/>
    <w:rsid w:val="00323C3F"/>
    <w:rsid w:val="003279A4"/>
    <w:rsid w:val="00330DFA"/>
    <w:rsid w:val="00331385"/>
    <w:rsid w:val="003370E7"/>
    <w:rsid w:val="00337114"/>
    <w:rsid w:val="0035004C"/>
    <w:rsid w:val="003571C8"/>
    <w:rsid w:val="00367F01"/>
    <w:rsid w:val="00370F53"/>
    <w:rsid w:val="00383057"/>
    <w:rsid w:val="0039703C"/>
    <w:rsid w:val="003974BB"/>
    <w:rsid w:val="003A091E"/>
    <w:rsid w:val="003D51C3"/>
    <w:rsid w:val="003E5D64"/>
    <w:rsid w:val="00403149"/>
    <w:rsid w:val="004037EF"/>
    <w:rsid w:val="00403FB3"/>
    <w:rsid w:val="00405BAD"/>
    <w:rsid w:val="004113D8"/>
    <w:rsid w:val="00416463"/>
    <w:rsid w:val="00423827"/>
    <w:rsid w:val="0043202A"/>
    <w:rsid w:val="004343FC"/>
    <w:rsid w:val="00437B8B"/>
    <w:rsid w:val="004539B8"/>
    <w:rsid w:val="00465113"/>
    <w:rsid w:val="00467F3F"/>
    <w:rsid w:val="004727C2"/>
    <w:rsid w:val="00476144"/>
    <w:rsid w:val="004915EA"/>
    <w:rsid w:val="00496EE6"/>
    <w:rsid w:val="004A4493"/>
    <w:rsid w:val="004B6A2A"/>
    <w:rsid w:val="004C0172"/>
    <w:rsid w:val="004C1AF6"/>
    <w:rsid w:val="004C1FEB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782"/>
    <w:rsid w:val="004F199F"/>
    <w:rsid w:val="005106C0"/>
    <w:rsid w:val="005201CA"/>
    <w:rsid w:val="005247B7"/>
    <w:rsid w:val="005324B1"/>
    <w:rsid w:val="005372FA"/>
    <w:rsid w:val="00556337"/>
    <w:rsid w:val="005611C3"/>
    <w:rsid w:val="005616CD"/>
    <w:rsid w:val="00562422"/>
    <w:rsid w:val="00565B06"/>
    <w:rsid w:val="00574328"/>
    <w:rsid w:val="00575C01"/>
    <w:rsid w:val="00581052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5F6387"/>
    <w:rsid w:val="006100BC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A5A39"/>
    <w:rsid w:val="006D65F8"/>
    <w:rsid w:val="006F4D23"/>
    <w:rsid w:val="00715F9C"/>
    <w:rsid w:val="007175B9"/>
    <w:rsid w:val="0072114D"/>
    <w:rsid w:val="007215A9"/>
    <w:rsid w:val="0072262D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94AC8"/>
    <w:rsid w:val="007A0F44"/>
    <w:rsid w:val="007A729F"/>
    <w:rsid w:val="007B02A4"/>
    <w:rsid w:val="007B0CBF"/>
    <w:rsid w:val="007B3F4F"/>
    <w:rsid w:val="007C0E0E"/>
    <w:rsid w:val="007C153D"/>
    <w:rsid w:val="007C333C"/>
    <w:rsid w:val="007C34A8"/>
    <w:rsid w:val="007E7052"/>
    <w:rsid w:val="007F71A4"/>
    <w:rsid w:val="00801A84"/>
    <w:rsid w:val="008030EE"/>
    <w:rsid w:val="008113B0"/>
    <w:rsid w:val="00812148"/>
    <w:rsid w:val="00812E79"/>
    <w:rsid w:val="00814B43"/>
    <w:rsid w:val="00814FA5"/>
    <w:rsid w:val="00817325"/>
    <w:rsid w:val="00826F37"/>
    <w:rsid w:val="0083016A"/>
    <w:rsid w:val="00830FCA"/>
    <w:rsid w:val="0084538B"/>
    <w:rsid w:val="00846AAE"/>
    <w:rsid w:val="008545AD"/>
    <w:rsid w:val="00867081"/>
    <w:rsid w:val="00874CDF"/>
    <w:rsid w:val="00895FE5"/>
    <w:rsid w:val="008978E8"/>
    <w:rsid w:val="008A02C4"/>
    <w:rsid w:val="008A49A0"/>
    <w:rsid w:val="008A6538"/>
    <w:rsid w:val="008D4FC8"/>
    <w:rsid w:val="008D5A80"/>
    <w:rsid w:val="008D5F8B"/>
    <w:rsid w:val="008E4D34"/>
    <w:rsid w:val="008E5483"/>
    <w:rsid w:val="008F4532"/>
    <w:rsid w:val="009040BC"/>
    <w:rsid w:val="00922035"/>
    <w:rsid w:val="00933CCA"/>
    <w:rsid w:val="0093795C"/>
    <w:rsid w:val="009411E8"/>
    <w:rsid w:val="009479DC"/>
    <w:rsid w:val="00952C89"/>
    <w:rsid w:val="009540F4"/>
    <w:rsid w:val="00956B75"/>
    <w:rsid w:val="00962419"/>
    <w:rsid w:val="009918BB"/>
    <w:rsid w:val="009931F7"/>
    <w:rsid w:val="00994768"/>
    <w:rsid w:val="009A0713"/>
    <w:rsid w:val="009A3F4C"/>
    <w:rsid w:val="009B4952"/>
    <w:rsid w:val="009C403A"/>
    <w:rsid w:val="009C63EE"/>
    <w:rsid w:val="009D0878"/>
    <w:rsid w:val="009D449D"/>
    <w:rsid w:val="009E62E6"/>
    <w:rsid w:val="009E65EC"/>
    <w:rsid w:val="009F2058"/>
    <w:rsid w:val="009F391D"/>
    <w:rsid w:val="00A1144C"/>
    <w:rsid w:val="00A1212B"/>
    <w:rsid w:val="00A1329C"/>
    <w:rsid w:val="00A25023"/>
    <w:rsid w:val="00A2760D"/>
    <w:rsid w:val="00A42CE4"/>
    <w:rsid w:val="00A4778E"/>
    <w:rsid w:val="00A56B81"/>
    <w:rsid w:val="00A6314E"/>
    <w:rsid w:val="00A77B4D"/>
    <w:rsid w:val="00A8052D"/>
    <w:rsid w:val="00A9077F"/>
    <w:rsid w:val="00AA04BD"/>
    <w:rsid w:val="00AA276C"/>
    <w:rsid w:val="00AB673E"/>
    <w:rsid w:val="00AC43C2"/>
    <w:rsid w:val="00AC7C34"/>
    <w:rsid w:val="00AD121E"/>
    <w:rsid w:val="00AD518A"/>
    <w:rsid w:val="00AD6216"/>
    <w:rsid w:val="00AE2F61"/>
    <w:rsid w:val="00AE313B"/>
    <w:rsid w:val="00AE647D"/>
    <w:rsid w:val="00AE7650"/>
    <w:rsid w:val="00AF42AB"/>
    <w:rsid w:val="00B112B1"/>
    <w:rsid w:val="00B1221A"/>
    <w:rsid w:val="00B204FE"/>
    <w:rsid w:val="00B25746"/>
    <w:rsid w:val="00B47E1E"/>
    <w:rsid w:val="00B54661"/>
    <w:rsid w:val="00B55487"/>
    <w:rsid w:val="00B57189"/>
    <w:rsid w:val="00B763B5"/>
    <w:rsid w:val="00B90654"/>
    <w:rsid w:val="00B91175"/>
    <w:rsid w:val="00BA71B3"/>
    <w:rsid w:val="00BB34BE"/>
    <w:rsid w:val="00BC0E1A"/>
    <w:rsid w:val="00BC1472"/>
    <w:rsid w:val="00BD2DD6"/>
    <w:rsid w:val="00BD3531"/>
    <w:rsid w:val="00BD55EE"/>
    <w:rsid w:val="00C0155C"/>
    <w:rsid w:val="00C14407"/>
    <w:rsid w:val="00C3233C"/>
    <w:rsid w:val="00C342D5"/>
    <w:rsid w:val="00C34E10"/>
    <w:rsid w:val="00C3763A"/>
    <w:rsid w:val="00C403B0"/>
    <w:rsid w:val="00C53611"/>
    <w:rsid w:val="00C60281"/>
    <w:rsid w:val="00C779DA"/>
    <w:rsid w:val="00C814F7"/>
    <w:rsid w:val="00C81C04"/>
    <w:rsid w:val="00C91B4B"/>
    <w:rsid w:val="00C93DE1"/>
    <w:rsid w:val="00C96FB8"/>
    <w:rsid w:val="00CA0A14"/>
    <w:rsid w:val="00CA1ED0"/>
    <w:rsid w:val="00CA2E0A"/>
    <w:rsid w:val="00CB3192"/>
    <w:rsid w:val="00CC1E5C"/>
    <w:rsid w:val="00CD1043"/>
    <w:rsid w:val="00CE2C76"/>
    <w:rsid w:val="00CF6F2F"/>
    <w:rsid w:val="00D046EF"/>
    <w:rsid w:val="00D22E33"/>
    <w:rsid w:val="00D24C75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90952"/>
    <w:rsid w:val="00DB0B61"/>
    <w:rsid w:val="00DD2D34"/>
    <w:rsid w:val="00DD3516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266E1"/>
    <w:rsid w:val="00E30CB9"/>
    <w:rsid w:val="00E379DC"/>
    <w:rsid w:val="00E46808"/>
    <w:rsid w:val="00E52048"/>
    <w:rsid w:val="00E5521B"/>
    <w:rsid w:val="00E61D86"/>
    <w:rsid w:val="00E61FB1"/>
    <w:rsid w:val="00E63862"/>
    <w:rsid w:val="00E665C1"/>
    <w:rsid w:val="00E72DA3"/>
    <w:rsid w:val="00E97BD9"/>
    <w:rsid w:val="00EC6E7E"/>
    <w:rsid w:val="00EE0848"/>
    <w:rsid w:val="00EF1473"/>
    <w:rsid w:val="00F03B1E"/>
    <w:rsid w:val="00F03F2C"/>
    <w:rsid w:val="00F1202D"/>
    <w:rsid w:val="00F217AB"/>
    <w:rsid w:val="00F35A06"/>
    <w:rsid w:val="00F435D3"/>
    <w:rsid w:val="00F45A9E"/>
    <w:rsid w:val="00F46425"/>
    <w:rsid w:val="00F5078D"/>
    <w:rsid w:val="00F534FB"/>
    <w:rsid w:val="00F55EE5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,"/>
  <w14:docId w14:val="05B2E32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0024D6"/>
    <w:pPr>
      <w:ind w:left="720"/>
      <w:contextualSpacing/>
    </w:pPr>
  </w:style>
  <w:style w:type="character" w:customStyle="1" w:styleId="e24kjd">
    <w:name w:val="e24kjd"/>
    <w:basedOn w:val="DefaultParagraphFont"/>
    <w:rsid w:val="00367F01"/>
  </w:style>
  <w:style w:type="character" w:styleId="Hyperlink">
    <w:name w:val="Hyperlink"/>
    <w:basedOn w:val="DefaultParagraphFont"/>
    <w:uiPriority w:val="99"/>
    <w:unhideWhenUsed/>
    <w:rsid w:val="008453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A83"/>
    <w:rPr>
      <w:color w:val="806C0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ncedy.github.io/Mncedisi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qalo%20Dlamini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B06EB4905854646ACCECC11B358A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137CF-2C44-47B4-846F-8205E2B7CA1D}"/>
      </w:docPartPr>
      <w:docPartBody>
        <w:p w:rsidR="00C7644E" w:rsidRDefault="00BA34C6">
          <w:pPr>
            <w:pStyle w:val="2B06EB4905854646ACCECC11B358A679"/>
          </w:pPr>
          <w:r w:rsidRPr="009D0878">
            <w:t>Address</w:t>
          </w:r>
        </w:p>
      </w:docPartBody>
    </w:docPart>
    <w:docPart>
      <w:docPartPr>
        <w:name w:val="B111BB8752094CD2B13BE62C7DF74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4AD2B-55EC-4FFB-A37B-9C1F2742D7E4}"/>
      </w:docPartPr>
      <w:docPartBody>
        <w:p w:rsidR="00C7644E" w:rsidRDefault="00BA34C6">
          <w:pPr>
            <w:pStyle w:val="B111BB8752094CD2B13BE62C7DF745E1"/>
          </w:pPr>
          <w:r w:rsidRPr="009D0878">
            <w:t>Phone</w:t>
          </w:r>
        </w:p>
      </w:docPartBody>
    </w:docPart>
    <w:docPart>
      <w:docPartPr>
        <w:name w:val="6CAD9EC043774188AC9410B24F96C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9ECA5-B9AC-4A0D-8353-742A4CE98C46}"/>
      </w:docPartPr>
      <w:docPartBody>
        <w:p w:rsidR="00C7644E" w:rsidRDefault="00BA34C6">
          <w:pPr>
            <w:pStyle w:val="6CAD9EC043774188AC9410B24F96CC2B"/>
          </w:pPr>
          <w:r w:rsidRPr="009D0878">
            <w:t>Email</w:t>
          </w:r>
        </w:p>
      </w:docPartBody>
    </w:docPart>
    <w:docPart>
      <w:docPartPr>
        <w:name w:val="1BD17E04B1F14C0D9571C4C7FC9E5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90CC58-0C30-46FE-98E4-A346CC67DD3E}"/>
      </w:docPartPr>
      <w:docPartBody>
        <w:p w:rsidR="00C7644E" w:rsidRDefault="00BA34C6">
          <w:pPr>
            <w:pStyle w:val="1BD17E04B1F14C0D9571C4C7FC9E51BA"/>
          </w:pPr>
          <w:r w:rsidRPr="009D0878">
            <w:t>LinkedIn Profile</w:t>
          </w:r>
        </w:p>
      </w:docPartBody>
    </w:docPart>
    <w:docPart>
      <w:docPartPr>
        <w:name w:val="74DE177601AE48F2A9456F025A837E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93E14-EC37-48EF-B97A-CCE4430157FB}"/>
      </w:docPartPr>
      <w:docPartBody>
        <w:p w:rsidR="00C7644E" w:rsidRDefault="00BA34C6">
          <w:pPr>
            <w:pStyle w:val="74DE177601AE48F2A9456F025A837ECD"/>
          </w:pPr>
          <w:r w:rsidRPr="00D85CA4">
            <w:t>Objective</w:t>
          </w:r>
        </w:p>
      </w:docPartBody>
    </w:docPart>
    <w:docPart>
      <w:docPartPr>
        <w:name w:val="3A382273DAC944029992A6FDCF649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F4EC1-EEA8-4849-93E8-212EDF1BC492}"/>
      </w:docPartPr>
      <w:docPartBody>
        <w:p w:rsidR="00C7644E" w:rsidRDefault="00BA34C6">
          <w:pPr>
            <w:pStyle w:val="3A382273DAC944029992A6FDCF64951C"/>
          </w:pPr>
          <w:r w:rsidRPr="00565B06">
            <w:t>Education</w:t>
          </w:r>
        </w:p>
      </w:docPartBody>
    </w:docPart>
    <w:docPart>
      <w:docPartPr>
        <w:name w:val="A4A9724CE48746ABB3FF5B1D8870E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41DB80-547C-4417-8018-8E40096D2E11}"/>
      </w:docPartPr>
      <w:docPartBody>
        <w:p w:rsidR="00C7644E" w:rsidRDefault="00BA34C6">
          <w:pPr>
            <w:pStyle w:val="A4A9724CE48746ABB3FF5B1D8870E803"/>
          </w:pPr>
          <w:r w:rsidRPr="00565B06">
            <w:t>Skills</w:t>
          </w:r>
        </w:p>
      </w:docPartBody>
    </w:docPart>
    <w:docPart>
      <w:docPartPr>
        <w:name w:val="5F79ACF32BAF49548DE40DE4D4882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F4A2F-DBA5-4521-B343-9E4D3A2BC35D}"/>
      </w:docPartPr>
      <w:docPartBody>
        <w:p w:rsidR="00C7644E" w:rsidRDefault="00BA34C6">
          <w:pPr>
            <w:pStyle w:val="5F79ACF32BAF49548DE40DE4D4882DEC"/>
          </w:pPr>
          <w:r w:rsidRPr="00565B06">
            <w:t>Activities</w:t>
          </w:r>
        </w:p>
      </w:docPartBody>
    </w:docPart>
    <w:docPart>
      <w:docPartPr>
        <w:name w:val="6578FFDBD9C84B10970F2B7C7EDD6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FCE86-E004-4C05-BE3F-C0AF1BC56169}"/>
      </w:docPartPr>
      <w:docPartBody>
        <w:p w:rsidR="00DA5A9E" w:rsidRDefault="00513D7D" w:rsidP="00513D7D">
          <w:pPr>
            <w:pStyle w:val="6578FFDBD9C84B10970F2B7C7EDD6F67"/>
          </w:pPr>
          <w:r w:rsidRPr="00565B06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4C6"/>
    <w:rsid w:val="00513D7D"/>
    <w:rsid w:val="00BA34C6"/>
    <w:rsid w:val="00C7644E"/>
    <w:rsid w:val="00DA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788AC41C0465EA84549DBC6241C42">
    <w:name w:val="5EA788AC41C0465EA84549DBC6241C42"/>
  </w:style>
  <w:style w:type="paragraph" w:customStyle="1" w:styleId="2DF24C1BF82C44CB9A1BC1451FAC16D0">
    <w:name w:val="2DF24C1BF82C44CB9A1BC1451FAC16D0"/>
  </w:style>
  <w:style w:type="paragraph" w:customStyle="1" w:styleId="2B06EB4905854646ACCECC11B358A679">
    <w:name w:val="2B06EB4905854646ACCECC11B358A679"/>
  </w:style>
  <w:style w:type="paragraph" w:customStyle="1" w:styleId="B111BB8752094CD2B13BE62C7DF745E1">
    <w:name w:val="B111BB8752094CD2B13BE62C7DF745E1"/>
  </w:style>
  <w:style w:type="paragraph" w:customStyle="1" w:styleId="6CAD9EC043774188AC9410B24F96CC2B">
    <w:name w:val="6CAD9EC043774188AC9410B24F96CC2B"/>
  </w:style>
  <w:style w:type="paragraph" w:customStyle="1" w:styleId="1BD17E04B1F14C0D9571C4C7FC9E51BA">
    <w:name w:val="1BD17E04B1F14C0D9571C4C7FC9E51BA"/>
  </w:style>
  <w:style w:type="paragraph" w:customStyle="1" w:styleId="78B44FE7E4E64B7493744420BFCEB585">
    <w:name w:val="78B44FE7E4E64B7493744420BFCEB585"/>
  </w:style>
  <w:style w:type="paragraph" w:customStyle="1" w:styleId="74DE177601AE48F2A9456F025A837ECD">
    <w:name w:val="74DE177601AE48F2A9456F025A837ECD"/>
  </w:style>
  <w:style w:type="paragraph" w:customStyle="1" w:styleId="5D6CAAB6291D48F09E68405EE16B8CC2">
    <w:name w:val="5D6CAAB6291D48F09E68405EE16B8CC2"/>
  </w:style>
  <w:style w:type="paragraph" w:customStyle="1" w:styleId="3A382273DAC944029992A6FDCF64951C">
    <w:name w:val="3A382273DAC944029992A6FDCF64951C"/>
  </w:style>
  <w:style w:type="paragraph" w:customStyle="1" w:styleId="DDAE067FDAF54DE397E472CEF690E852">
    <w:name w:val="DDAE067FDAF54DE397E472CEF690E85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923E29470F51457B9D27548EDCA91AC9">
    <w:name w:val="923E29470F51457B9D27548EDCA91AC9"/>
  </w:style>
  <w:style w:type="paragraph" w:customStyle="1" w:styleId="09C07ECB604C4E1FB98F50220D6E3683">
    <w:name w:val="09C07ECB604C4E1FB98F50220D6E3683"/>
  </w:style>
  <w:style w:type="paragraph" w:customStyle="1" w:styleId="9F8EEB0852AC408488C27BF9B3555696">
    <w:name w:val="9F8EEB0852AC408488C27BF9B3555696"/>
  </w:style>
  <w:style w:type="paragraph" w:customStyle="1" w:styleId="E3B6677EF83B426FB6EC065D387EC3E9">
    <w:name w:val="E3B6677EF83B426FB6EC065D387EC3E9"/>
  </w:style>
  <w:style w:type="paragraph" w:customStyle="1" w:styleId="633140C1B26545A1971A9507E79F1CBF">
    <w:name w:val="633140C1B26545A1971A9507E79F1CBF"/>
  </w:style>
  <w:style w:type="paragraph" w:customStyle="1" w:styleId="2126701AF41E4EE09A97A689D9B08A21">
    <w:name w:val="2126701AF41E4EE09A97A689D9B08A21"/>
  </w:style>
  <w:style w:type="paragraph" w:customStyle="1" w:styleId="7F7B218E7C6C4346BECB52B803A8E325">
    <w:name w:val="7F7B218E7C6C4346BECB52B803A8E325"/>
  </w:style>
  <w:style w:type="paragraph" w:customStyle="1" w:styleId="5644B85FFE87490BBFC10EB200FBCA4A">
    <w:name w:val="5644B85FFE87490BBFC10EB200FBCA4A"/>
  </w:style>
  <w:style w:type="paragraph" w:customStyle="1" w:styleId="43B65A86D53D4F37A06922A7CEE4D498">
    <w:name w:val="43B65A86D53D4F37A06922A7CEE4D498"/>
  </w:style>
  <w:style w:type="paragraph" w:customStyle="1" w:styleId="971BE5227C0840D7B7400308F723EC1D">
    <w:name w:val="971BE5227C0840D7B7400308F723EC1D"/>
  </w:style>
  <w:style w:type="paragraph" w:customStyle="1" w:styleId="89CE39681FEF437A87785D5C963A083C">
    <w:name w:val="89CE39681FEF437A87785D5C963A083C"/>
  </w:style>
  <w:style w:type="paragraph" w:customStyle="1" w:styleId="E92653BECC984945A5B2D5E024E01FA7">
    <w:name w:val="E92653BECC984945A5B2D5E024E01FA7"/>
  </w:style>
  <w:style w:type="paragraph" w:customStyle="1" w:styleId="71C282B0F834438FB908015C52D70678">
    <w:name w:val="71C282B0F834438FB908015C52D70678"/>
  </w:style>
  <w:style w:type="paragraph" w:customStyle="1" w:styleId="66713157646A4827A21AE93F07CA06E2">
    <w:name w:val="66713157646A4827A21AE93F07CA06E2"/>
  </w:style>
  <w:style w:type="paragraph" w:customStyle="1" w:styleId="6326AD4E05C7421A9B559DA7D5472854">
    <w:name w:val="6326AD4E05C7421A9B559DA7D5472854"/>
  </w:style>
  <w:style w:type="paragraph" w:customStyle="1" w:styleId="85F640CFA90A4BFC87F62359A1FE0CE9">
    <w:name w:val="85F640CFA90A4BFC87F62359A1FE0CE9"/>
  </w:style>
  <w:style w:type="paragraph" w:customStyle="1" w:styleId="4542CABC14F843F390E91BADEC82395E">
    <w:name w:val="4542CABC14F843F390E91BADEC82395E"/>
  </w:style>
  <w:style w:type="paragraph" w:customStyle="1" w:styleId="EB796720A41444ABB2BA3FD2BBF3839A">
    <w:name w:val="EB796720A41444ABB2BA3FD2BBF3839A"/>
  </w:style>
  <w:style w:type="paragraph" w:customStyle="1" w:styleId="8BC375044B0C4636AA7B6BEAE2BE3C50">
    <w:name w:val="8BC375044B0C4636AA7B6BEAE2BE3C50"/>
  </w:style>
  <w:style w:type="paragraph" w:customStyle="1" w:styleId="F0C24873C3434C4B94B8639C1499B925">
    <w:name w:val="F0C24873C3434C4B94B8639C1499B925"/>
  </w:style>
  <w:style w:type="paragraph" w:customStyle="1" w:styleId="A4A9724CE48746ABB3FF5B1D8870E803">
    <w:name w:val="A4A9724CE48746ABB3FF5B1D8870E803"/>
  </w:style>
  <w:style w:type="paragraph" w:customStyle="1" w:styleId="8BD17A73C5034B16A446F8721925051A">
    <w:name w:val="8BD17A73C5034B16A446F8721925051A"/>
  </w:style>
  <w:style w:type="paragraph" w:customStyle="1" w:styleId="36F7167549AB4824902F5C106D9A6F63">
    <w:name w:val="36F7167549AB4824902F5C106D9A6F63"/>
  </w:style>
  <w:style w:type="paragraph" w:customStyle="1" w:styleId="B00941D8BC2842069678032CE63759FA">
    <w:name w:val="B00941D8BC2842069678032CE63759FA"/>
  </w:style>
  <w:style w:type="paragraph" w:customStyle="1" w:styleId="63D3E326CB844BA7BCA7B4B06ADBA437">
    <w:name w:val="63D3E326CB844BA7BCA7B4B06ADBA437"/>
  </w:style>
  <w:style w:type="paragraph" w:customStyle="1" w:styleId="23EB44DA00EE4EA697F7F664F12A33EA">
    <w:name w:val="23EB44DA00EE4EA697F7F664F12A33EA"/>
  </w:style>
  <w:style w:type="paragraph" w:customStyle="1" w:styleId="5F79ACF32BAF49548DE40DE4D4882DEC">
    <w:name w:val="5F79ACF32BAF49548DE40DE4D4882DEC"/>
  </w:style>
  <w:style w:type="paragraph" w:customStyle="1" w:styleId="02F6C33972D64693968368B2C9D48B01">
    <w:name w:val="02F6C33972D64693968368B2C9D48B01"/>
  </w:style>
  <w:style w:type="paragraph" w:customStyle="1" w:styleId="EF848985780A491B9E695925ED5BF38A">
    <w:name w:val="EF848985780A491B9E695925ED5BF38A"/>
    <w:rsid w:val="00BA34C6"/>
  </w:style>
  <w:style w:type="paragraph" w:customStyle="1" w:styleId="6578FFDBD9C84B10970F2B7C7EDD6F67">
    <w:name w:val="6578FFDBD9C84B10970F2B7C7EDD6F67"/>
    <w:rsid w:val="00513D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212 Sphiwe Zuma, Glenmore</CompanyAddress>
  <CompanyPhone>(+27) 76 245 2771</CompanyPhone>
  <CompanyFax/>
  <CompanyEmail>Mncedimc@gmail.com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2</Pages>
  <Words>291</Words>
  <Characters>2111</Characters>
  <Application>Microsoft Office Word</Application>
  <DocSecurity>0</DocSecurity>
  <Lines>100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linkedin.com/in/mncedisi-makhaza-719530b4</cp:keywords>
  <dc:description/>
  <cp:lastModifiedBy/>
  <cp:revision>1</cp:revision>
  <dcterms:created xsi:type="dcterms:W3CDTF">2020-08-31T23:54:00Z</dcterms:created>
  <dcterms:modified xsi:type="dcterms:W3CDTF">2020-09-01T04:27:00Z</dcterms:modified>
  <cp:category/>
  <cp:contentStatus>https://mncedy.github.io/project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